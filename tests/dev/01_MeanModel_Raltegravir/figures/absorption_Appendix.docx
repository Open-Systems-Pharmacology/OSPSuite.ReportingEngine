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5B" w:rsidRDefault="00685E5B" w:rsidP="00685E5B">
      <w:pPr>
        <w:pStyle w:val="Heading1"/>
      </w:pPr>
      <w:r>
        <w:t>Absorption</w:t>
      </w:r>
    </w:p>
    <w:p w:rsidR="00685E5B" w:rsidRDefault="00685E5B" w:rsidP="00685E5B">
      <w:pPr>
        <w:pStyle w:val="Heading2"/>
      </w:pPr>
      <w:r>
        <w:t>Absorption characteristics</w:t>
      </w:r>
    </w:p>
    <w:p w:rsidR="00685E5B" w:rsidRDefault="00685E5B" w:rsidP="00685E5B">
      <w:pPr>
        <w:pStyle w:val="BodyText"/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0" type="#_x0000_t75" style="width:470.25pt;height:349.5pt;visibility:visible;mso-wrap-style:square">
            <v:imagedata r:id="rId6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2" o:spid="_x0000_i1039" type="#_x0000_t75" style="width:470.25pt;height:349.5pt;visibility:visible;mso-wrap-style:square">
            <v:imagedata r:id="rId7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3" o:spid="_x0000_i1038" type="#_x0000_t75" style="width:470.25pt;height:349.5pt;visibility:visible;mso-wrap-style:square">
            <v:imagedata r:id="rId8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4" o:spid="_x0000_i1037" type="#_x0000_t75" style="width:470.25pt;height:349.5pt;visibility:visible;mso-wrap-style:square">
            <v:imagedata r:id="rId9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5" o:spid="_x0000_i1036" type="#_x0000_t75" style="width:470.25pt;height:349.5pt;visibility:visible;mso-wrap-style:square">
            <v:imagedata r:id="rId10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6" o:spid="_x0000_i1035" type="#_x0000_t75" style="width:470.25pt;height:349.5pt;visibility:visible;mso-wrap-style:square">
            <v:imagedata r:id="rId11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7" o:spid="_x0000_i1034" type="#_x0000_t75" style="width:470.25pt;height:349.5pt;visibility:visible;mso-wrap-style:square">
            <v:imagedata r:id="rId12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8" o:spid="_x0000_i1033" type="#_x0000_t75" style="width:470.25pt;height:349.5pt;visibility:visible;mso-wrap-style:square">
            <v:imagedata r:id="rId13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9" o:spid="_x0000_i1032" type="#_x0000_t75" style="width:470.25pt;height:349.5pt;visibility:visible;mso-wrap-style:square">
            <v:imagedata r:id="rId14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10" o:spid="_x0000_i1031" type="#_x0000_t75" style="width:470.25pt;height:349.5pt;visibility:visible;mso-wrap-style:square">
            <v:imagedata r:id="rId15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11" o:spid="_x0000_i1030" type="#_x0000_t75" style="width:470.25pt;height:349.5pt;visibility:visible;mso-wrap-style:square">
            <v:imagedata r:id="rId16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12" o:spid="_x0000_i1029" type="#_x0000_t75" style="width:470.25pt;height:349.5pt;visibility:visible;mso-wrap-style:square">
            <v:imagedata r:id="rId17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13" o:spid="_x0000_i1028" type="#_x0000_t75" style="width:470.25pt;height:349.5pt;visibility:visible;mso-wrap-style:square">
            <v:imagedata r:id="rId18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14" o:spid="_x0000_i1027" type="#_x0000_t75" style="width:470.25pt;height:349.5pt;visibility:visible;mso-wrap-style:square">
            <v:imagedata r:id="rId19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15" o:spid="_x0000_i1026" type="#_x0000_t75" style="width:470.25pt;height:349.5pt;visibility:visible;mso-wrap-style:square">
            <v:imagedata r:id="rId20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685E5B" w:rsidRDefault="00685E5B" w:rsidP="00685E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Absorption of Raltegravir</w:t>
      </w:r>
    </w:p>
    <w:p w:rsidR="00685E5B" w:rsidRDefault="00685E5B" w:rsidP="00685E5B">
      <w:r w:rsidRPr="00BE0014">
        <w:rPr>
          <w:noProof/>
          <w:lang w:eastAsia="en-US"/>
        </w:rPr>
        <w:pict>
          <v:shape id="Picture 16" o:spid="_x0000_i1025" type="#_x0000_t75" style="width:470.25pt;height:349.5pt;visibility:visible;mso-wrap-style:square">
            <v:imagedata r:id="rId21" o:title=""/>
          </v:shape>
        </w:pict>
      </w:r>
    </w:p>
    <w:p w:rsidR="00685E5B" w:rsidRDefault="00685E5B" w:rsidP="00685E5B">
      <w:pPr>
        <w:sectPr w:rsidR="00685E5B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685E5B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5E5B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85E5B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685E5B"/>
    <w:pPr>
      <w:spacing w:after="120"/>
    </w:pPr>
  </w:style>
  <w:style w:type="character" w:customStyle="1" w:styleId="BodyTextChar">
    <w:name w:val="Body Text Char"/>
    <w:link w:val="BodyText"/>
    <w:rsid w:val="00685E5B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653E-085E-4F2D-AAE8-A8C71D31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2020-02-06T09:28:00Z</dcterms:created>
  <dcterms:modified xsi:type="dcterms:W3CDTF">2020-02-06T09:28:00Z</dcterms:modified>
</cp:coreProperties>
</file>