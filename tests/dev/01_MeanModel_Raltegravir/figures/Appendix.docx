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7E95" w:rsidRDefault="00F97E95" w:rsidP="00F97E95">
      <w:pPr>
        <w:sectPr w:rsidR="00F97E95" w:rsidSect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1"/>
        <w:numPr>
          <w:ilvl w:val="0"/>
          <w:numId w:val="26"/>
        </w:numPr>
      </w:pPr>
      <w:r>
        <w:lastRenderedPageBreak/>
        <w:t>Absorption</w:t>
      </w:r>
    </w:p>
    <w:p w:rsidR="00F97E95" w:rsidRDefault="00F97E95" w:rsidP="00F97E95">
      <w:pPr>
        <w:pStyle w:val="Heading2"/>
        <w:numPr>
          <w:ilvl w:val="1"/>
          <w:numId w:val="26"/>
        </w:numPr>
      </w:pPr>
      <w:r>
        <w:t>Absorption characteristics</w:t>
      </w:r>
    </w:p>
    <w:p w:rsidR="00F97E95" w:rsidRDefault="00F97E95" w:rsidP="00685E5B">
      <w:pPr>
        <w:pStyle w:val="BodyText"/>
      </w:pPr>
    </w:p>
    <w:p w:rsidR="00F97E95" w:rsidRDefault="00F97E95" w:rsidP="00685E5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70.25pt;height:349.5pt;visibility:visible;mso-wrap-style:square">
            <v:imagedata r:id="rId6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2" o:spid="_x0000_i1026" type="#_x0000_t75" style="width:470.25pt;height:349.5pt;visibility:visible;mso-wrap-style:square">
            <v:imagedata r:id="rId7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3" o:spid="_x0000_i1027" type="#_x0000_t75" style="width:470.25pt;height:349.5pt;visibility:visible;mso-wrap-style:square">
            <v:imagedata r:id="rId8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4" o:spid="_x0000_i1028" type="#_x0000_t75" style="width:470.25pt;height:349.5pt;visibility:visible;mso-wrap-style:square">
            <v:imagedata r:id="rId9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5" o:spid="_x0000_i1029" type="#_x0000_t75" style="width:470.25pt;height:349.5pt;visibility:visible;mso-wrap-style:square">
            <v:imagedata r:id="rId10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6" o:spid="_x0000_i1030" type="#_x0000_t75" style="width:470.25pt;height:349.5pt;visibility:visible;mso-wrap-style:square">
            <v:imagedata r:id="rId11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7" o:spid="_x0000_i1031" type="#_x0000_t75" style="width:470.25pt;height:349.5pt;visibility:visible;mso-wrap-style:square">
            <v:imagedata r:id="rId12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8" o:spid="_x0000_i1032" type="#_x0000_t75" style="width:470.25pt;height:349.5pt;visibility:visible;mso-wrap-style:square">
            <v:imagedata r:id="rId13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9" o:spid="_x0000_i1033" type="#_x0000_t75" style="width:470.25pt;height:349.5pt;visibility:visible;mso-wrap-style:square">
            <v:imagedata r:id="rId14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0" o:spid="_x0000_i1034" type="#_x0000_t75" style="width:470.25pt;height:349.5pt;visibility:visible;mso-wrap-style:square">
            <v:imagedata r:id="rId15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1" o:spid="_x0000_i1035" type="#_x0000_t75" style="width:470.25pt;height:349.5pt;visibility:visible;mso-wrap-style:square">
            <v:imagedata r:id="rId16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2" o:spid="_x0000_i1036" type="#_x0000_t75" style="width:470.25pt;height:349.5pt;visibility:visible;mso-wrap-style:square">
            <v:imagedata r:id="rId17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3" o:spid="_x0000_i1037" type="#_x0000_t75" style="width:470.25pt;height:349.5pt;visibility:visible;mso-wrap-style:square">
            <v:imagedata r:id="rId18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4" o:spid="_x0000_i1038" type="#_x0000_t75" style="width:470.25pt;height:349.5pt;visibility:visible;mso-wrap-style:square">
            <v:imagedata r:id="rId19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5" o:spid="_x0000_i1039" type="#_x0000_t75" style="width:470.25pt;height:349.5pt;visibility:visible;mso-wrap-style:square">
            <v:imagedata r:id="rId20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685E5B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Absorption of Raltegravir</w:t>
      </w:r>
    </w:p>
    <w:p w:rsidR="00F97E95" w:rsidRDefault="00F97E95" w:rsidP="00685E5B">
      <w:r>
        <w:rPr>
          <w:noProof/>
          <w:lang w:eastAsia="en-US"/>
        </w:rPr>
        <w:pict>
          <v:shape id="Picture 16" o:spid="_x0000_i1040" type="#_x0000_t75" style="width:470.25pt;height:349.5pt;visibility:visible;mso-wrap-style:square">
            <v:imagedata r:id="rId21" o:title=""/>
          </v:shape>
        </w:pict>
      </w:r>
    </w:p>
    <w:p w:rsidR="00F97E95" w:rsidRDefault="00F97E95" w:rsidP="00685E5B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sectPr w:rsidR="00F97E95" w:rsidSect="00F97E95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1"/>
        <w:numPr>
          <w:ilvl w:val="0"/>
          <w:numId w:val="26"/>
        </w:numPr>
      </w:pPr>
      <w:r>
        <w:lastRenderedPageBreak/>
        <w:t>Massbalance</w:t>
      </w:r>
    </w:p>
    <w:p w:rsidR="00F97E95" w:rsidRDefault="00F97E95" w:rsidP="00F97E95">
      <w:pPr>
        <w:pStyle w:val="Heading2"/>
        <w:numPr>
          <w:ilvl w:val="1"/>
          <w:numId w:val="26"/>
        </w:numPr>
      </w:pPr>
      <w:r>
        <w:t>Massbalance for Raltegravir 10 mg 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41" type="#_x0000_t75" style="width:470.25pt;height:349.5pt;visibility:visible;mso-wrap-style:square">
            <v:imagedata r:id="rId2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_x0000_i1042" type="#_x0000_t75" style="width:470.25pt;height:349.5pt;visibility:visible;mso-wrap-style:square">
            <v:imagedata r:id="rId2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43" type="#_x0000_t75" style="width:470.25pt;height:349.5pt;visibility:visible;mso-wrap-style:square">
            <v:imagedata r:id="rId2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_x0000_i1044" type="#_x0000_t75" style="width:470.25pt;height:349.5pt;visibility:visible;mso-wrap-style:square">
            <v:imagedata r:id="rId2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45" type="#_x0000_t75" style="width:470.25pt;height:349.5pt;visibility:visible;mso-wrap-style:square">
            <v:imagedata r:id="rId2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46" type="#_x0000_t75" style="width:470.25pt;height:349.5pt;visibility:visible;mso-wrap-style:square">
            <v:imagedata r:id="rId2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Fraction of drug  within the different compartments a 12h.</w:t>
      </w:r>
    </w:p>
    <w:p w:rsidR="00F97E95" w:rsidRDefault="00F97E95" w:rsidP="00235793">
      <w:r>
        <w:rPr>
          <w:noProof/>
          <w:lang w:eastAsia="en-US"/>
        </w:rPr>
        <w:pict>
          <v:shape id="_x0000_i1047" type="#_x0000_t75" style="width:470.25pt;height:349.5pt;visibility:visible;mso-wrap-style:square">
            <v:imagedata r:id="rId2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25 mg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48" type="#_x0000_t75" style="width:470.25pt;height:349.5pt;visibility:visible;mso-wrap-style:square">
            <v:imagedata r:id="rId2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_x0000_i1049" type="#_x0000_t75" style="width:470.25pt;height:349.5pt;visibility:visible;mso-wrap-style:square">
            <v:imagedata r:id="rId3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50" type="#_x0000_t75" style="width:470.25pt;height:349.5pt;visibility:visible;mso-wrap-style:square">
            <v:imagedata r:id="rId3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_x0000_i1051" type="#_x0000_t75" style="width:470.25pt;height:349.5pt;visibility:visible;mso-wrap-style:square">
            <v:imagedata r:id="rId3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52" type="#_x0000_t75" style="width:470.25pt;height:349.5pt;visibility:visible;mso-wrap-style:square">
            <v:imagedata r:id="rId3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53" type="#_x0000_t75" style="width:470.25pt;height:349.5pt;visibility:visible;mso-wrap-style:square">
            <v:imagedata r:id="rId3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Fraction of drug  within the different compartments a 12h.</w:t>
      </w:r>
    </w:p>
    <w:p w:rsidR="00F97E95" w:rsidRDefault="00F97E95" w:rsidP="00235793">
      <w:r>
        <w:rPr>
          <w:noProof/>
          <w:lang w:eastAsia="en-US"/>
        </w:rPr>
        <w:pict>
          <v:shape id="_x0000_i1054" type="#_x0000_t75" style="width:470.25pt;height:349.5pt;visibility:visible;mso-wrap-style:square">
            <v:imagedata r:id="rId3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50 mg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_x0000_i1055" type="#_x0000_t75" style="width:470.25pt;height:349.5pt;visibility:visible;mso-wrap-style:square">
            <v:imagedata r:id="rId3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_x0000_i1056" type="#_x0000_t75" style="width:470.25pt;height:349.5pt;visibility:visible;mso-wrap-style:square">
            <v:imagedata r:id="rId3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7" o:spid="_x0000_i1057" type="#_x0000_t75" style="width:470.25pt;height:349.5pt;visibility:visible;mso-wrap-style:square">
            <v:imagedata r:id="rId3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18" o:spid="_x0000_i1058" type="#_x0000_t75" style="width:470.25pt;height:349.5pt;visibility:visible;mso-wrap-style:square">
            <v:imagedata r:id="rId3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9" o:spid="_x0000_i1059" type="#_x0000_t75" style="width:470.25pt;height:349.5pt;visibility:visible;mso-wrap-style:square">
            <v:imagedata r:id="rId4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0" o:spid="_x0000_i1060" type="#_x0000_t75" style="width:470.25pt;height:349.5pt;visibility:visible;mso-wrap-style:square">
            <v:imagedata r:id="rId4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Fraction of drug  within the different compartments a 32h.</w:t>
      </w:r>
    </w:p>
    <w:p w:rsidR="00F97E95" w:rsidRDefault="00F97E95" w:rsidP="00235793">
      <w:r>
        <w:rPr>
          <w:noProof/>
          <w:lang w:eastAsia="en-US"/>
        </w:rPr>
        <w:pict>
          <v:shape id="Picture 21" o:spid="_x0000_i1061" type="#_x0000_t75" style="width:470.25pt;height:349.5pt;visibility:visible;mso-wrap-style:square">
            <v:imagedata r:id="rId4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100 mg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2" o:spid="_x0000_i1062" type="#_x0000_t75" style="width:470.25pt;height:349.5pt;visibility:visible;mso-wrap-style:square">
            <v:imagedata r:id="rId4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23" o:spid="_x0000_i1063" type="#_x0000_t75" style="width:470.25pt;height:349.5pt;visibility:visible;mso-wrap-style:square">
            <v:imagedata r:id="rId4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4" o:spid="_x0000_i1064" type="#_x0000_t75" style="width:470.25pt;height:349.5pt;visibility:visible;mso-wrap-style:square">
            <v:imagedata r:id="rId4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25" o:spid="_x0000_i1065" type="#_x0000_t75" style="width:470.25pt;height:349.5pt;visibility:visible;mso-wrap-style:square">
            <v:imagedata r:id="rId4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6" o:spid="_x0000_i1066" type="#_x0000_t75" style="width:470.25pt;height:349.5pt;visibility:visible;mso-wrap-style:square">
            <v:imagedata r:id="rId4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7" o:spid="_x0000_i1067" type="#_x0000_t75" style="width:470.25pt;height:349.5pt;visibility:visible;mso-wrap-style:square">
            <v:imagedata r:id="rId4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Fraction of drug  within the different compartments a 33h.</w:t>
      </w:r>
    </w:p>
    <w:p w:rsidR="00F97E95" w:rsidRDefault="00F97E95" w:rsidP="00235793">
      <w:r>
        <w:rPr>
          <w:noProof/>
          <w:lang w:eastAsia="en-US"/>
        </w:rPr>
        <w:pict>
          <v:shape id="Picture 28" o:spid="_x0000_i1068" type="#_x0000_t75" style="width:470.25pt;height:349.5pt;visibility:visible;mso-wrap-style:square">
            <v:imagedata r:id="rId4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200 mg 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29" o:spid="_x0000_i1069" type="#_x0000_t75" style="width:470.25pt;height:349.5pt;visibility:visible;mso-wrap-style:square">
            <v:imagedata r:id="rId5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30" o:spid="_x0000_i1070" type="#_x0000_t75" style="width:470.25pt;height:349.5pt;visibility:visible;mso-wrap-style:square">
            <v:imagedata r:id="rId5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31" o:spid="_x0000_i1071" type="#_x0000_t75" style="width:470.25pt;height:349.5pt;visibility:visible;mso-wrap-style:square">
            <v:imagedata r:id="rId5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32" o:spid="_x0000_i1072" type="#_x0000_t75" style="width:470.25pt;height:349.5pt;visibility:visible;mso-wrap-style:square">
            <v:imagedata r:id="rId5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33" o:spid="_x0000_i1073" type="#_x0000_t75" style="width:470.25pt;height:349.5pt;visibility:visible;mso-wrap-style:square">
            <v:imagedata r:id="rId5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34" o:spid="_x0000_i1074" type="#_x0000_t75" style="width:470.25pt;height:349.5pt;visibility:visible;mso-wrap-style:square">
            <v:imagedata r:id="rId5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Fraction of drug  within the different compartments a 48h.</w:t>
      </w:r>
    </w:p>
    <w:p w:rsidR="00F97E95" w:rsidRDefault="00F97E95" w:rsidP="00235793">
      <w:r>
        <w:rPr>
          <w:noProof/>
          <w:lang w:eastAsia="en-US"/>
        </w:rPr>
        <w:pict>
          <v:shape id="Picture 35" o:spid="_x0000_i1075" type="#_x0000_t75" style="width:470.25pt;height:349.5pt;visibility:visible;mso-wrap-style:square">
            <v:imagedata r:id="rId5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400mg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36" o:spid="_x0000_i1076" type="#_x0000_t75" style="width:470.25pt;height:349.5pt;visibility:visible;mso-wrap-style:square">
            <v:imagedata r:id="rId5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37" o:spid="_x0000_i1077" type="#_x0000_t75" style="width:470.25pt;height:349.5pt;visibility:visible;mso-wrap-style:square">
            <v:imagedata r:id="rId5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38" o:spid="_x0000_i1078" type="#_x0000_t75" style="width:470.25pt;height:349.5pt;visibility:visible;mso-wrap-style:square">
            <v:imagedata r:id="rId5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39" o:spid="_x0000_i1079" type="#_x0000_t75" style="width:470.25pt;height:349.5pt;visibility:visible;mso-wrap-style:square">
            <v:imagedata r:id="rId6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0" o:spid="_x0000_i1080" type="#_x0000_t75" style="width:470.25pt;height:349.5pt;visibility:visible;mso-wrap-style:square">
            <v:imagedata r:id="rId6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41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1" o:spid="_x0000_i1081" type="#_x0000_t75" style="width:470.25pt;height:349.5pt;visibility:visible;mso-wrap-style:square">
            <v:imagedata r:id="rId6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Fraction of drug  within the different compartments a 48h.</w:t>
      </w:r>
    </w:p>
    <w:p w:rsidR="00F97E95" w:rsidRDefault="00F97E95" w:rsidP="00235793">
      <w:r>
        <w:rPr>
          <w:noProof/>
          <w:lang w:eastAsia="en-US"/>
        </w:rPr>
        <w:pict>
          <v:shape id="Picture 42" o:spid="_x0000_i1082" type="#_x0000_t75" style="width:470.25pt;height:349.5pt;visibility:visible;mso-wrap-style:square">
            <v:imagedata r:id="rId6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800 mg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3" o:spid="_x0000_i1083" type="#_x0000_t75" style="width:470.25pt;height:349.5pt;visibility:visible;mso-wrap-style:square">
            <v:imagedata r:id="rId6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44" o:spid="_x0000_i1084" type="#_x0000_t75" style="width:470.25pt;height:349.5pt;visibility:visible;mso-wrap-style:square">
            <v:imagedata r:id="rId6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5" o:spid="_x0000_i1085" type="#_x0000_t75" style="width:470.25pt;height:349.5pt;visibility:visible;mso-wrap-style:square">
            <v:imagedata r:id="rId6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46" o:spid="_x0000_i1086" type="#_x0000_t75" style="width:470.25pt;height:349.5pt;visibility:visible;mso-wrap-style:square">
            <v:imagedata r:id="rId6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7" o:spid="_x0000_i1087" type="#_x0000_t75" style="width:470.25pt;height:349.5pt;visibility:visible;mso-wrap-style:square">
            <v:imagedata r:id="rId6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48" o:spid="_x0000_i1088" type="#_x0000_t75" style="width:470.25pt;height:349.5pt;visibility:visible;mso-wrap-style:square">
            <v:imagedata r:id="rId6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Fraction of drug  within the different compartments a 50h.</w:t>
      </w:r>
    </w:p>
    <w:p w:rsidR="00F97E95" w:rsidRDefault="00F97E95" w:rsidP="00235793">
      <w:r>
        <w:rPr>
          <w:noProof/>
          <w:lang w:eastAsia="en-US"/>
        </w:rPr>
        <w:pict>
          <v:shape id="Picture 49" o:spid="_x0000_i1089" type="#_x0000_t75" style="width:470.25pt;height:349.5pt;visibility:visible;mso-wrap-style:square">
            <v:imagedata r:id="rId7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1200 mg 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0" o:spid="_x0000_i1090" type="#_x0000_t75" style="width:470.25pt;height:349.5pt;visibility:visible;mso-wrap-style:square">
            <v:imagedata r:id="rId7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51" o:spid="_x0000_i1091" type="#_x0000_t75" style="width:470.25pt;height:349.5pt;visibility:visible;mso-wrap-style:square">
            <v:imagedata r:id="rId7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2" o:spid="_x0000_i1092" type="#_x0000_t75" style="width:470.25pt;height:349.5pt;visibility:visible;mso-wrap-style:square">
            <v:imagedata r:id="rId7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53" o:spid="_x0000_i1093" type="#_x0000_t75" style="width:470.25pt;height:349.5pt;visibility:visible;mso-wrap-style:square">
            <v:imagedata r:id="rId7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4" o:spid="_x0000_i1094" type="#_x0000_t75" style="width:470.25pt;height:349.5pt;visibility:visible;mso-wrap-style:square">
            <v:imagedata r:id="rId7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55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5" o:spid="_x0000_i1095" type="#_x0000_t75" style="width:470.25pt;height:349.5pt;visibility:visible;mso-wrap-style:square">
            <v:imagedata r:id="rId7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Fraction of drug  within the different compartments a 72h.</w:t>
      </w:r>
    </w:p>
    <w:p w:rsidR="00F97E95" w:rsidRDefault="00F97E95" w:rsidP="00235793">
      <w:r>
        <w:rPr>
          <w:noProof/>
          <w:lang w:eastAsia="en-US"/>
        </w:rPr>
        <w:pict>
          <v:shape id="Picture 56" o:spid="_x0000_i1096" type="#_x0000_t75" style="width:470.25pt;height:349.5pt;visibility:visible;mso-wrap-style:square">
            <v:imagedata r:id="rId7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1600 mg  (lactose formulation)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7" o:spid="_x0000_i1097" type="#_x0000_t75" style="width:470.25pt;height:349.5pt;visibility:visible;mso-wrap-style:square">
            <v:imagedata r:id="rId7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58" o:spid="_x0000_i1098" type="#_x0000_t75" style="width:470.25pt;height:349.5pt;visibility:visible;mso-wrap-style:square">
            <v:imagedata r:id="rId7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59" o:spid="_x0000_i1099" type="#_x0000_t75" style="width:470.25pt;height:349.5pt;visibility:visible;mso-wrap-style:square">
            <v:imagedata r:id="rId8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60" o:spid="_x0000_i1100" type="#_x0000_t75" style="width:470.25pt;height:349.5pt;visibility:visible;mso-wrap-style:square">
            <v:imagedata r:id="rId8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1" o:spid="_x0000_i1101" type="#_x0000_t75" style="width:470.25pt;height:349.5pt;visibility:visible;mso-wrap-style:square">
            <v:imagedata r:id="rId8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2" o:spid="_x0000_i1102" type="#_x0000_t75" style="width:470.25pt;height:349.5pt;visibility:visible;mso-wrap-style:square">
            <v:imagedata r:id="rId8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Fraction of drug  within the different compartments a 72h.</w:t>
      </w:r>
    </w:p>
    <w:p w:rsidR="00F97E95" w:rsidRDefault="00F97E95" w:rsidP="00235793">
      <w:r>
        <w:rPr>
          <w:noProof/>
          <w:lang w:eastAsia="en-US"/>
        </w:rPr>
        <w:pict>
          <v:shape id="Picture 63" o:spid="_x0000_i1103" type="#_x0000_t75" style="width:470.25pt;height:349.5pt;visibility:visible;mso-wrap-style:square">
            <v:imagedata r:id="rId8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100 mg filmcoated tablet md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4" o:spid="_x0000_i1104" type="#_x0000_t75" style="width:470.25pt;height:349.5pt;visibility:visible;mso-wrap-style:square">
            <v:imagedata r:id="rId8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65" o:spid="_x0000_i1105" type="#_x0000_t75" style="width:470.25pt;height:349.5pt;visibility:visible;mso-wrap-style:square">
            <v:imagedata r:id="rId8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6" o:spid="_x0000_i1106" type="#_x0000_t75" style="width:470.25pt;height:349.5pt;visibility:visible;mso-wrap-style:square">
            <v:imagedata r:id="rId8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67" o:spid="_x0000_i1107" type="#_x0000_t75" style="width:470.25pt;height:349.5pt;visibility:visible;mso-wrap-style:square">
            <v:imagedata r:id="rId8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8" o:spid="_x0000_i1108" type="#_x0000_t75" style="width:470.25pt;height:349.5pt;visibility:visible;mso-wrap-style:square">
            <v:imagedata r:id="rId8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69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69" o:spid="_x0000_i1109" type="#_x0000_t75" style="width:470.25pt;height:349.5pt;visibility:visible;mso-wrap-style:square">
            <v:imagedata r:id="rId9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Fraction of drug  within the different compartments a 240h.</w:t>
      </w:r>
    </w:p>
    <w:p w:rsidR="00F97E95" w:rsidRDefault="00F97E95" w:rsidP="00235793">
      <w:r>
        <w:rPr>
          <w:noProof/>
          <w:lang w:eastAsia="en-US"/>
        </w:rPr>
        <w:pict>
          <v:shape id="Picture 70" o:spid="_x0000_i1110" type="#_x0000_t75" style="width:470.25pt;height:349.5pt;visibility:visible;mso-wrap-style:square">
            <v:imagedata r:id="rId9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200 mg filmcoated tablet md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71" o:spid="_x0000_i1111" type="#_x0000_t75" style="width:470.25pt;height:349.5pt;visibility:visible;mso-wrap-style:square">
            <v:imagedata r:id="rId9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72" o:spid="_x0000_i1112" type="#_x0000_t75" style="width:470.25pt;height:349.5pt;visibility:visible;mso-wrap-style:square">
            <v:imagedata r:id="rId9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73" o:spid="_x0000_i1113" type="#_x0000_t75" style="width:470.25pt;height:349.5pt;visibility:visible;mso-wrap-style:square">
            <v:imagedata r:id="rId9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74" o:spid="_x0000_i1114" type="#_x0000_t75" style="width:470.25pt;height:349.5pt;visibility:visible;mso-wrap-style:square">
            <v:imagedata r:id="rId9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75" o:spid="_x0000_i1115" type="#_x0000_t75" style="width:470.25pt;height:349.5pt;visibility:visible;mso-wrap-style:square">
            <v:imagedata r:id="rId9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76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76" o:spid="_x0000_i1116" type="#_x0000_t75" style="width:470.25pt;height:349.5pt;visibility:visible;mso-wrap-style:square">
            <v:imagedata r:id="rId9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Fraction of drug  within the different compartments a 240h.</w:t>
      </w:r>
    </w:p>
    <w:p w:rsidR="00F97E95" w:rsidRDefault="00F97E95" w:rsidP="00235793">
      <w:r>
        <w:rPr>
          <w:noProof/>
          <w:lang w:eastAsia="en-US"/>
        </w:rPr>
        <w:pict>
          <v:shape id="Picture 77" o:spid="_x0000_i1117" type="#_x0000_t75" style="width:470.25pt;height:349.5pt;visibility:visible;mso-wrap-style:square">
            <v:imagedata r:id="rId9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Filmcoated_tablet_400mg_sd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78" o:spid="_x0000_i1118" type="#_x0000_t75" style="width:470.25pt;height:349.5pt;visibility:visible;mso-wrap-style:square">
            <v:imagedata r:id="rId9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79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79" o:spid="_x0000_i1119" type="#_x0000_t75" style="width:470.25pt;height:349.5pt;visibility:visible;mso-wrap-style:square">
            <v:imagedata r:id="rId10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0" o:spid="_x0000_i1120" type="#_x0000_t75" style="width:470.25pt;height:349.5pt;visibility:visible;mso-wrap-style:square">
            <v:imagedata r:id="rId10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81" o:spid="_x0000_i1121" type="#_x0000_t75" style="width:470.25pt;height:349.5pt;visibility:visible;mso-wrap-style:square">
            <v:imagedata r:id="rId10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2" o:spid="_x0000_i1122" type="#_x0000_t75" style="width:470.25pt;height:349.5pt;visibility:visible;mso-wrap-style:square">
            <v:imagedata r:id="rId10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83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3" o:spid="_x0000_i1123" type="#_x0000_t75" style="width:470.25pt;height:349.5pt;visibility:visible;mso-wrap-style:square">
            <v:imagedata r:id="rId10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Fraction of drug  within the different compartments a 24h.</w:t>
      </w:r>
    </w:p>
    <w:p w:rsidR="00F97E95" w:rsidRDefault="00F97E95" w:rsidP="00235793">
      <w:r>
        <w:rPr>
          <w:noProof/>
          <w:lang w:eastAsia="en-US"/>
        </w:rPr>
        <w:pict>
          <v:shape id="Picture 84" o:spid="_x0000_i1124" type="#_x0000_t75" style="width:470.25pt;height:349.5pt;visibility:visible;mso-wrap-style:square">
            <v:imagedata r:id="rId10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400 mg filmcoated tablet md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5" o:spid="_x0000_i1125" type="#_x0000_t75" style="width:470.25pt;height:349.5pt;visibility:visible;mso-wrap-style:square">
            <v:imagedata r:id="rId10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86" o:spid="_x0000_i1126" type="#_x0000_t75" style="width:470.25pt;height:349.5pt;visibility:visible;mso-wrap-style:square">
            <v:imagedata r:id="rId10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7" o:spid="_x0000_i1127" type="#_x0000_t75" style="width:470.25pt;height:349.5pt;visibility:visible;mso-wrap-style:square">
            <v:imagedata r:id="rId10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88" o:spid="_x0000_i1128" type="#_x0000_t75" style="width:470.25pt;height:349.5pt;visibility:visible;mso-wrap-style:square">
            <v:imagedata r:id="rId10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89" o:spid="_x0000_i1129" type="#_x0000_t75" style="width:470.25pt;height:349.5pt;visibility:visible;mso-wrap-style:square">
            <v:imagedata r:id="rId11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90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0" o:spid="_x0000_i1130" type="#_x0000_t75" style="width:470.25pt;height:349.5pt;visibility:visible;mso-wrap-style:square">
            <v:imagedata r:id="rId11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Fraction of drug  within the different compartments a 240h.</w:t>
      </w:r>
    </w:p>
    <w:p w:rsidR="00F97E95" w:rsidRDefault="00F97E95" w:rsidP="00235793">
      <w:r>
        <w:rPr>
          <w:noProof/>
          <w:lang w:eastAsia="en-US"/>
        </w:rPr>
        <w:pict>
          <v:shape id="Picture 91" o:spid="_x0000_i1131" type="#_x0000_t75" style="width:470.25pt;height:349.5pt;visibility:visible;mso-wrap-style:square">
            <v:imagedata r:id="rId11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400mg chewable fasted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2" o:spid="_x0000_i1132" type="#_x0000_t75" style="width:470.25pt;height:349.5pt;visibility:visible;mso-wrap-style:square">
            <v:imagedata r:id="rId11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93" o:spid="_x0000_i1133" type="#_x0000_t75" style="width:470.25pt;height:349.5pt;visibility:visible;mso-wrap-style:square">
            <v:imagedata r:id="rId11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4" o:spid="_x0000_i1134" type="#_x0000_t75" style="width:470.25pt;height:349.5pt;visibility:visible;mso-wrap-style:square">
            <v:imagedata r:id="rId11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95" o:spid="_x0000_i1135" type="#_x0000_t75" style="width:470.25pt;height:349.5pt;visibility:visible;mso-wrap-style:square">
            <v:imagedata r:id="rId11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6" o:spid="_x0000_i1136" type="#_x0000_t75" style="width:470.25pt;height:349.5pt;visibility:visible;mso-wrap-style:square">
            <v:imagedata r:id="rId11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97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7" o:spid="_x0000_i1137" type="#_x0000_t75" style="width:470.25pt;height:349.5pt;visibility:visible;mso-wrap-style:square">
            <v:imagedata r:id="rId11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Fraction of drug  within the different compartments a 24h.</w:t>
      </w:r>
    </w:p>
    <w:p w:rsidR="00F97E95" w:rsidRDefault="00F97E95" w:rsidP="00235793">
      <w:r>
        <w:rPr>
          <w:noProof/>
          <w:lang w:eastAsia="en-US"/>
        </w:rPr>
        <w:pict>
          <v:shape id="Picture 98" o:spid="_x0000_i1138" type="#_x0000_t75" style="width:470.25pt;height:349.5pt;visibility:visible;mso-wrap-style:square">
            <v:imagedata r:id="rId11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400mg chewable fed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99" o:spid="_x0000_i1139" type="#_x0000_t75" style="width:470.25pt;height:349.5pt;visibility:visible;mso-wrap-style:square">
            <v:imagedata r:id="rId12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100" o:spid="_x0000_i1140" type="#_x0000_t75" style="width:470.25pt;height:349.5pt;visibility:visible;mso-wrap-style:square">
            <v:imagedata r:id="rId12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01" o:spid="_x0000_i1141" type="#_x0000_t75" style="width:470.25pt;height:349.5pt;visibility:visible;mso-wrap-style:square">
            <v:imagedata r:id="rId12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102" o:spid="_x0000_i1142" type="#_x0000_t75" style="width:470.25pt;height:349.5pt;visibility:visible;mso-wrap-style:square">
            <v:imagedata r:id="rId12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03" o:spid="_x0000_i1143" type="#_x0000_t75" style="width:470.25pt;height:349.5pt;visibility:visible;mso-wrap-style:square">
            <v:imagedata r:id="rId124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04" o:spid="_x0000_i1144" type="#_x0000_t75" style="width:470.25pt;height:349.5pt;visibility:visible;mso-wrap-style:square">
            <v:imagedata r:id="rId125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Fraction of drug  within the different compartments a 24h.</w:t>
      </w:r>
    </w:p>
    <w:p w:rsidR="00F97E95" w:rsidRDefault="00F97E95" w:rsidP="00235793">
      <w:r>
        <w:rPr>
          <w:noProof/>
          <w:lang w:eastAsia="en-US"/>
        </w:rPr>
        <w:pict>
          <v:shape id="Picture 105" o:spid="_x0000_i1145" type="#_x0000_t75" style="width:470.25pt;height:349.5pt;visibility:visible;mso-wrap-style:square">
            <v:imagedata r:id="rId126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Massbalance for Raltegravir 400mg (granules in suspension)</w:t>
      </w:r>
    </w:p>
    <w:p w:rsidR="00F97E95" w:rsidRDefault="00F97E95" w:rsidP="00235793">
      <w:pPr>
        <w:pStyle w:val="BodyText"/>
      </w:pPr>
    </w:p>
    <w:p w:rsidR="00F97E95" w:rsidRDefault="00F97E95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Amount of drug vs time within the different compartments.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06" o:spid="_x0000_i1146" type="#_x0000_t75" style="width:470.25pt;height:349.5pt;visibility:visible;mso-wrap-style:square">
            <v:imagedata r:id="rId127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Amount of drug vs time within the different compartments.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107" o:spid="_x0000_i1147" type="#_x0000_t75" style="width:470.25pt;height:349.5pt;visibility:visible;mso-wrap-style:square">
            <v:imagedata r:id="rId128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Amount of drug vs time within the different compartments normalized to applicated drugmass. Time profiles are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08" o:spid="_x0000_i1148" type="#_x0000_t75" style="width:470.25pt;height:349.5pt;visibility:visible;mso-wrap-style:square">
            <v:imagedata r:id="rId129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Amount of drug vs time within the different compartments normalized to applicated drugmass. Time profiles are in a logarithmic scale.</w:t>
      </w:r>
    </w:p>
    <w:p w:rsidR="00F97E95" w:rsidRDefault="00F97E95" w:rsidP="00235793">
      <w:r>
        <w:rPr>
          <w:noProof/>
          <w:lang w:eastAsia="en-US"/>
        </w:rPr>
        <w:pict>
          <v:shape id="Picture 109" o:spid="_x0000_i1149" type="#_x0000_t75" style="width:470.25pt;height:349.5pt;visibility:visible;mso-wrap-style:square">
            <v:imagedata r:id="rId130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Cumulated amount of drug vs time within the different compartments.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10" o:spid="_x0000_i1150" type="#_x0000_t75" style="width:470.25pt;height:349.5pt;visibility:visible;mso-wrap-style:square">
            <v:imagedata r:id="rId131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Cumulated amount of drug vs time within the different compartments normalized to applicated drugmass. Time profiles ar in a linear scale.</w:t>
      </w:r>
    </w:p>
    <w:p w:rsidR="00F97E95" w:rsidRDefault="00F97E95" w:rsidP="00235793">
      <w:r>
        <w:rPr>
          <w:noProof/>
          <w:lang w:eastAsia="en-US"/>
        </w:rPr>
        <w:pict>
          <v:shape id="Picture 111" o:spid="_x0000_i1151" type="#_x0000_t75" style="width:470.25pt;height:349.5pt;visibility:visible;mso-wrap-style:square">
            <v:imagedata r:id="rId132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23579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Fraction of drug  within the different compartments a 24h.</w:t>
      </w:r>
    </w:p>
    <w:p w:rsidR="00F97E95" w:rsidRDefault="00F97E95" w:rsidP="00235793">
      <w:r>
        <w:rPr>
          <w:noProof/>
          <w:lang w:eastAsia="en-US"/>
        </w:rPr>
        <w:pict>
          <v:shape id="Picture 112" o:spid="_x0000_i1152" type="#_x0000_t75" style="width:470.25pt;height:349.5pt;visibility:visible;mso-wrap-style:square">
            <v:imagedata r:id="rId133" o:title=""/>
          </v:shape>
        </w:pict>
      </w:r>
    </w:p>
    <w:p w:rsidR="00F97E95" w:rsidRDefault="00F97E95" w:rsidP="00235793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sectPr w:rsidR="00F97E95" w:rsidSect="00F97E95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1"/>
        <w:numPr>
          <w:ilvl w:val="0"/>
          <w:numId w:val="26"/>
        </w:numPr>
      </w:pPr>
      <w:r>
        <w:lastRenderedPageBreak/>
        <w:t>Timeprofile</w:t>
      </w:r>
    </w:p>
    <w:p w:rsidR="00F97E95" w:rsidRDefault="00F97E95" w:rsidP="00F97E95">
      <w:pPr>
        <w:pStyle w:val="Heading2"/>
        <w:numPr>
          <w:ilvl w:val="1"/>
          <w:numId w:val="26"/>
        </w:numPr>
      </w:pPr>
      <w:r>
        <w:t>Time profiles for Raltegravir 10 mg 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Time profiles of Raltegravir for Raltegravir 10 mg   (lactose formulation). Data source: Observed_Raltegravir 10 mg 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53" type="#_x0000_t75" style="width:470.25pt;height:349.5pt;visibility:visible;mso-wrap-style:square">
            <v:imagedata r:id="rId13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Time profiles of Raltegravir for Raltegravir 10 mg   (lactose formulation). Data source: Observed_Raltegravir 10 mg 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54" type="#_x0000_t75" style="width:470.25pt;height:349.5pt;visibility:visible;mso-wrap-style:square">
            <v:imagedata r:id="rId13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Predicted vs observed of Raltegravir for Raltegravir 10 mg   (lactose formulation). Data source: Observed_Raltegravir 10 mg 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55" type="#_x0000_t75" style="width:470.25pt;height:349.5pt;visibility:visible;mso-wrap-style:square">
            <v:imagedata r:id="rId13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Logarithmic residuals vs time of Raltegravir for Raltegravir 10 mg   (lactose formulation). Data source: Observed_Raltegravir 10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56" type="#_x0000_t75" style="width:470.25pt;height:349.5pt;visibility:visible;mso-wrap-style:square">
            <v:imagedata r:id="rId13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Logarithmic residuals vs predicted values of Raltegravir for Raltegravir 10 mg   (lactose formulation). Data source: Observed_Raltegravir 10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57" type="#_x0000_t75" style="width:470.25pt;height:349.5pt;visibility:visible;mso-wrap-style:square">
            <v:imagedata r:id="rId13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residuals for Raltegravir 10 mg 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58" type="#_x0000_t75" style="width:470.25pt;height:349.5pt;visibility:visible;mso-wrap-style:square">
            <v:imagedata r:id="rId13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Residuals for Raltegravir 10 mg 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59" type="#_x0000_t75" style="width:470.25pt;height:349.5pt;visibility:visible;mso-wrap-style:square">
            <v:imagedata r:id="rId14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25 mg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Time profiles of Raltegravir for Raltegravir 25 mg  (lactose formulation). Data source: Observed_Raltegravir 25 mg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60" type="#_x0000_t75" style="width:470.25pt;height:349.5pt;visibility:visible;mso-wrap-style:square">
            <v:imagedata r:id="rId14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Time profiles of Raltegravir for Raltegravir 25 mg  (lactose formulation). Data source: Observed_Raltegravir 25 mg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61" type="#_x0000_t75" style="width:470.25pt;height:349.5pt;visibility:visible;mso-wrap-style:square">
            <v:imagedata r:id="rId14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Predicted vs observed of Raltegravir for Raltegravir 25 mg  (lactose formulation). Data source: Observed_Raltegravir 25 mg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62" type="#_x0000_t75" style="width:470.25pt;height:349.5pt;visibility:visible;mso-wrap-style:square">
            <v:imagedata r:id="rId14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Logarithmic residuals vs time of Raltegravir for Raltegravir 25 mg  (lactose formulation). Data source: Observed_Raltegravir 25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63" type="#_x0000_t75" style="width:470.25pt;height:349.5pt;visibility:visible;mso-wrap-style:square">
            <v:imagedata r:id="rId14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Logarithmic residuals vs predicted values of Raltegravir for Raltegravir 25 mg  (lactose formulation). Data source: Observed_Raltegravir 25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64" type="#_x0000_t75" style="width:470.25pt;height:349.5pt;visibility:visible;mso-wrap-style:square">
            <v:imagedata r:id="rId14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Distribution of residuals for Raltegravir 25 mg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65" type="#_x0000_t75" style="width:470.25pt;height:349.5pt;visibility:visible;mso-wrap-style:square">
            <v:imagedata r:id="rId14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Residuals for Raltegravir 25 mg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66" type="#_x0000_t75" style="width:470.25pt;height:349.5pt;visibility:visible;mso-wrap-style:square">
            <v:imagedata r:id="rId14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50 mg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Time profiles of Raltegravir for Raltegravir 50 mg  (lactose formulation). Data source: Observed_Raltegravir 50 mg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67" type="#_x0000_t75" style="width:470.25pt;height:349.5pt;visibility:visible;mso-wrap-style:square">
            <v:imagedata r:id="rId14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Time profiles of Raltegravir for Raltegravir 50 mg  (lactose formulation). Data source: Observed_Raltegravir 50 mg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68" type="#_x0000_t75" style="width:470.25pt;height:349.5pt;visibility:visible;mso-wrap-style:square">
            <v:imagedata r:id="rId14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Predicted vs observed of Raltegravir for Raltegravir 50 mg  (lactose formulation). Data source: Observed_Raltegravir 50 mg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69" type="#_x0000_t75" style="width:470.25pt;height:349.5pt;visibility:visible;mso-wrap-style:square">
            <v:imagedata r:id="rId15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Logarithmic residuals vs time of Raltegravir for Raltegravir 50 mg  (lactose formulation). Data source: Observed_Raltegravir 50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70" type="#_x0000_t75" style="width:470.25pt;height:349.5pt;visibility:visible;mso-wrap-style:square">
            <v:imagedata r:id="rId15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Logarithmic residuals vs predicted values of Raltegravir for Raltegravir 50 mg  (lactose formulation). Data source: Observed_Raltegravir 50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71" type="#_x0000_t75" style="width:470.25pt;height:349.5pt;visibility:visible;mso-wrap-style:square">
            <v:imagedata r:id="rId15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Distribution of residuals for Raltegravir 50 mg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72" type="#_x0000_t75" style="width:470.25pt;height:349.5pt;visibility:visible;mso-wrap-style:square">
            <v:imagedata r:id="rId15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Residuals for Raltegravir 50 mg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73" type="#_x0000_t75" style="width:470.25pt;height:349.5pt;visibility:visible;mso-wrap-style:square">
            <v:imagedata r:id="rId15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100 mg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Time profiles of Raltegravir for Raltegravir 100 mg  (lactose formulation). Data source: Observed_Raltegravir 100 mg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74" type="#_x0000_t75" style="width:470.25pt;height:349.5pt;visibility:visible;mso-wrap-style:square">
            <v:imagedata r:id="rId15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Time profiles of Raltegravir for Raltegravir 100 mg  (lactose formulation). Data source: Observed_Raltegravir 100 mg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75" type="#_x0000_t75" style="width:470.25pt;height:349.5pt;visibility:visible;mso-wrap-style:square">
            <v:imagedata r:id="rId15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Predicted vs observed of Raltegravir for Raltegravir 100 mg  (lactose formulation). Data source: Observed_Raltegravir 100 mg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76" type="#_x0000_t75" style="width:470.25pt;height:349.5pt;visibility:visible;mso-wrap-style:square">
            <v:imagedata r:id="rId15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Logarithmic residuals vs time of Raltegravir for Raltegravir 100 mg  (lactose formulation). Data source: Observed_Raltegravir 100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77" type="#_x0000_t75" style="width:470.25pt;height:349.5pt;visibility:visible;mso-wrap-style:square">
            <v:imagedata r:id="rId15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Logarithmic residuals vs predicted values of Raltegravir for Raltegravir 100 mg  (lactose formulation). Data source: Observed_Raltegravir 100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78" type="#_x0000_t75" style="width:470.25pt;height:349.5pt;visibility:visible;mso-wrap-style:square">
            <v:imagedata r:id="rId15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Distribution of residuals for Raltegravir 100 mg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79" type="#_x0000_t75" style="width:470.25pt;height:349.5pt;visibility:visible;mso-wrap-style:square">
            <v:imagedata r:id="rId16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Residuals for Raltegravir 100 mg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80" type="#_x0000_t75" style="width:470.25pt;height:349.5pt;visibility:visible;mso-wrap-style:square">
            <v:imagedata r:id="rId16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200 mg 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Time profiles of Raltegravir for Raltegravir 200 mg   (lactose formulation). Data source: Observed_Raltegravir 200 mg 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81" type="#_x0000_t75" style="width:470.25pt;height:349.5pt;visibility:visible;mso-wrap-style:square">
            <v:imagedata r:id="rId16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Time profiles of Raltegravir for Raltegravir 200 mg   (lactose formulation). Data source: Observed_Raltegravir 200 mg 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82" type="#_x0000_t75" style="width:470.25pt;height:349.5pt;visibility:visible;mso-wrap-style:square">
            <v:imagedata r:id="rId16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Predicted vs observed of Raltegravir for Raltegravir 200 mg   (lactose formulation). Data source: Observed_Raltegravir 200 mg 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83" type="#_x0000_t75" style="width:470.25pt;height:349.5pt;visibility:visible;mso-wrap-style:square">
            <v:imagedata r:id="rId16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Logarithmic residuals vs time of Raltegravir for Raltegravir 200 mg   (lactose formulation). Data source: Observed_Raltegravir 200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84" type="#_x0000_t75" style="width:470.25pt;height:349.5pt;visibility:visible;mso-wrap-style:square">
            <v:imagedata r:id="rId16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Logarithmic residuals vs predicted values of Raltegravir for Raltegravir 200 mg   (lactose formulation). Data source: Observed_Raltegravir 200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85" type="#_x0000_t75" style="width:470.25pt;height:349.5pt;visibility:visible;mso-wrap-style:square">
            <v:imagedata r:id="rId16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Distribution of residuals for Raltegravir 200 mg 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86" type="#_x0000_t75" style="width:470.25pt;height:349.5pt;visibility:visible;mso-wrap-style:square">
            <v:imagedata r:id="rId16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Residuals for Raltegravir 200 mg 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87" type="#_x0000_t75" style="width:470.25pt;height:349.5pt;visibility:visible;mso-wrap-style:square">
            <v:imagedata r:id="rId16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400mg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Time profiles of Raltegravir for Raltegravir 400mg (lactose formulation). Data source: Observed_Raltegravir 400mg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88" type="#_x0000_t75" style="width:470.25pt;height:349.5pt;visibility:visible;mso-wrap-style:square">
            <v:imagedata r:id="rId16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Time profiles of Raltegravir for Raltegravir 400mg (lactose formulation). Data source: Observed_Raltegravir 400mg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89" type="#_x0000_t75" style="width:470.25pt;height:349.5pt;visibility:visible;mso-wrap-style:square">
            <v:imagedata r:id="rId17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Predicted vs observed of Raltegravir for Raltegravir 400mg (lactose formulation). Data source: Observed_Raltegravir 400mg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90" type="#_x0000_t75" style="width:470.25pt;height:349.5pt;visibility:visible;mso-wrap-style:square">
            <v:imagedata r:id="rId17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Logarithmic residuals vs time of Raltegravir for Raltegravir 400mg (lactose formulation). Data source: Observed_Raltegravir 400mg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91" type="#_x0000_t75" style="width:470.25pt;height:349.5pt;visibility:visible;mso-wrap-style:square">
            <v:imagedata r:id="rId17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Logarithmic residuals vs predicted values of Raltegravir for Raltegravir 400mg (lactose formulation). Data source: Observed_Raltegravir 400mg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92" type="#_x0000_t75" style="width:470.25pt;height:349.5pt;visibility:visible;mso-wrap-style:square">
            <v:imagedata r:id="rId17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Distribution of residuals for Raltegravir 400mg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193" type="#_x0000_t75" style="width:470.25pt;height:349.5pt;visibility:visible;mso-wrap-style:square">
            <v:imagedata r:id="rId17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Residuals for Raltegravir 400mg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194" type="#_x0000_t75" style="width:470.25pt;height:349.5pt;visibility:visible;mso-wrap-style:square">
            <v:imagedata r:id="rId17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800 mg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Time profiles of Raltegravir for Raltegravir 800 mg  (lactose formulation). Data source: Observed_Raltegravir 800 mg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195" type="#_x0000_t75" style="width:470.25pt;height:349.5pt;visibility:visible;mso-wrap-style:square">
            <v:imagedata r:id="rId17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Time profiles of Raltegravir for Raltegravir 800 mg  (lactose formulation). Data source: Observed_Raltegravir 800 mg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96" type="#_x0000_t75" style="width:470.25pt;height:349.5pt;visibility:visible;mso-wrap-style:square">
            <v:imagedata r:id="rId17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Predicted vs observed of Raltegravir for Raltegravir 800 mg  (lactose formulation). Data source: Observed_Raltegravir 800 mg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197" type="#_x0000_t75" style="width:470.25pt;height:349.5pt;visibility:visible;mso-wrap-style:square">
            <v:imagedata r:id="rId17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Logarithmic residuals vs time of Raltegravir for Raltegravir 800 mg  (lactose formulation). Data source: Observed_Raltegravir 800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98" type="#_x0000_t75" style="width:470.25pt;height:349.5pt;visibility:visible;mso-wrap-style:square">
            <v:imagedata r:id="rId17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Logarithmic residuals vs predicted values of Raltegravir for Raltegravir 800 mg  (lactose formulation). Data source: Observed_Raltegravir 800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199" type="#_x0000_t75" style="width:470.25pt;height:349.5pt;visibility:visible;mso-wrap-style:square">
            <v:imagedata r:id="rId18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Distribution of residuals for Raltegravir 800 mg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200" type="#_x0000_t75" style="width:470.25pt;height:349.5pt;visibility:visible;mso-wrap-style:square">
            <v:imagedata r:id="rId18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Residuals for Raltegravir 800 mg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01" type="#_x0000_t75" style="width:470.25pt;height:349.5pt;visibility:visible;mso-wrap-style:square">
            <v:imagedata r:id="rId18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1200 mg 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Time profiles of Raltegravir for Raltegravir 1200 mg   (lactose formulation). Data source: Observed_Raltegravir 1200 mg 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02" type="#_x0000_t75" style="width:470.25pt;height:349.5pt;visibility:visible;mso-wrap-style:square">
            <v:imagedata r:id="rId18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Time profiles of Raltegravir for Raltegravir 1200 mg   (lactose formulation). Data source: Observed_Raltegravir 1200 mg 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03" type="#_x0000_t75" style="width:470.25pt;height:349.5pt;visibility:visible;mso-wrap-style:square">
            <v:imagedata r:id="rId18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Predicted vs observed of Raltegravir for Raltegravir 1200 mg   (lactose formulation). Data source: Observed_Raltegravir 1200 mg 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04" type="#_x0000_t75" style="width:470.25pt;height:349.5pt;visibility:visible;mso-wrap-style:square">
            <v:imagedata r:id="rId18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Logarithmic residuals vs time of Raltegravir for Raltegravir 1200 mg   (lactose formulation). Data source: Observed_Raltegravir 1200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205" type="#_x0000_t75" style="width:470.25pt;height:349.5pt;visibility:visible;mso-wrap-style:square">
            <v:imagedata r:id="rId18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Logarithmic residuals vs predicted values of Raltegravir for Raltegravir 1200 mg   (lactose formulation). Data source: Observed_Raltegravir 1200 mg 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206" type="#_x0000_t75" style="width:470.25pt;height:349.5pt;visibility:visible;mso-wrap-style:square">
            <v:imagedata r:id="rId18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Distribution of residuals for Raltegravir 1200 mg 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207" type="#_x0000_t75" style="width:470.25pt;height:349.5pt;visibility:visible;mso-wrap-style:square">
            <v:imagedata r:id="rId18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Residuals for Raltegravir 1200 mg 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08" type="#_x0000_t75" style="width:470.25pt;height:349.5pt;visibility:visible;mso-wrap-style:square">
            <v:imagedata r:id="rId18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1600 mg  (lactose formulation)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Time profiles of Raltegravir for Raltegravir 1600 mg  (lactose formulation). Data source: Observed_Raltegravir 1600 mg  (lactose formulation).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09" type="#_x0000_t75" style="width:470.25pt;height:349.5pt;visibility:visible;mso-wrap-style:square">
            <v:imagedata r:id="rId19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Time profiles of Raltegravir for Raltegravir 1600 mg  (lactose formulation). Data source: Observed_Raltegravir 1600 mg  (lactose formulation).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10" type="#_x0000_t75" style="width:470.25pt;height:349.5pt;visibility:visible;mso-wrap-style:square">
            <v:imagedata r:id="rId19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Predicted vs observed of Raltegravir for Raltegravir 1600 mg  (lactose formulation). Data source: Observed_Raltegravir 1600 mg  (lactose formulation).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11" type="#_x0000_t75" style="width:470.25pt;height:349.5pt;visibility:visible;mso-wrap-style:square">
            <v:imagedata r:id="rId19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Logarithmic residuals vs time of Raltegravir for Raltegravir 1600 mg  (lactose formulation). Data source: Observed_Raltegravir 1600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212" type="#_x0000_t75" style="width:470.25pt;height:349.5pt;visibility:visible;mso-wrap-style:square">
            <v:imagedata r:id="rId19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Logarithmic residuals vs predicted values of Raltegravir for Raltegravir 1600 mg  (lactose formulation). Data source: Observed_Raltegravir 1600 mg  (lactose formulation).</w:t>
      </w:r>
    </w:p>
    <w:p w:rsidR="00F97E95" w:rsidRDefault="00F97E95" w:rsidP="00373364">
      <w:r>
        <w:rPr>
          <w:noProof/>
          <w:lang w:eastAsia="en-US"/>
        </w:rPr>
        <w:pict>
          <v:shape id="_x0000_i1213" type="#_x0000_t75" style="width:470.25pt;height:349.5pt;visibility:visible;mso-wrap-style:square">
            <v:imagedata r:id="rId19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>: Distribution of residuals for Raltegravir 1600 mg  (lactose formulation)</w:t>
      </w:r>
    </w:p>
    <w:p w:rsidR="00F97E95" w:rsidRDefault="00F97E95" w:rsidP="00373364">
      <w:r>
        <w:rPr>
          <w:noProof/>
          <w:lang w:eastAsia="en-US"/>
        </w:rPr>
        <w:pict>
          <v:shape id="_x0000_i1214" type="#_x0000_t75" style="width:470.25pt;height:349.5pt;visibility:visible;mso-wrap-style:square">
            <v:imagedata r:id="rId19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Residuals for Raltegravir 1600 mg  (lactose formulation)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15" type="#_x0000_t75" style="width:470.25pt;height:349.5pt;visibility:visible;mso-wrap-style:square">
            <v:imagedata r:id="rId19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100 mg filmcoated tablet md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F97E95">
      <w:pPr>
        <w:pStyle w:val="Heading4"/>
        <w:numPr>
          <w:ilvl w:val="3"/>
          <w:numId w:val="26"/>
        </w:numPr>
      </w:pPr>
      <w:r>
        <w:t>For total simulation time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Time profiles of Raltegravir for Raltegravir 100 mg filmcoated tablet md for total simulation time range. Data source: Observed_Raltegravir 100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16" type="#_x0000_t75" style="width:470.25pt;height:349.5pt;visibility:visible;mso-wrap-style:square">
            <v:imagedata r:id="rId19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Time profiles of Raltegravir for Raltegravir 100 mg filmcoated tablet md for total simulation time range. Data source: Observed_Raltegravir 100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17" type="#_x0000_t75" style="width:470.25pt;height:349.5pt;visibility:visible;mso-wrap-style:square">
            <v:imagedata r:id="rId19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18" type="#_x0000_t75" style="width:470.25pt;height:349.5pt;visibility:visible;mso-wrap-style:square">
            <v:imagedata r:id="rId19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Logarithmic residuals vs time of Raltegravir for Raltegravir 100 mg filmcoated tablet md. Data source: Observed_Raltegravir 100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19" type="#_x0000_t75" style="width:470.25pt;height:349.5pt;visibility:visible;mso-wrap-style:square">
            <v:imagedata r:id="rId20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20" type="#_x0000_t75" style="width:470.25pt;height:349.5pt;visibility:visible;mso-wrap-style:square">
            <v:imagedata r:id="rId20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Time profiles of Raltegravir for Raltegravir 100 mg filmcoated tablet md for first application range. Data source: Observed_Raltegravir 100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21" type="#_x0000_t75" style="width:470.25pt;height:349.5pt;visibility:visible;mso-wrap-style:square">
            <v:imagedata r:id="rId20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Time profiles of Raltegravir for Raltegravir 100 mg filmcoated tablet md for first application range. Data source: Observed_Raltegravir 100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22" type="#_x0000_t75" style="width:470.25pt;height:349.5pt;visibility:visible;mso-wrap-style:square">
            <v:imagedata r:id="rId20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Time profiles of Raltegravir for Raltegravir 100 mg filmcoated tablet md for last application range. Data source: Observed_Raltegravir 100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23" type="#_x0000_t75" style="width:470.25pt;height:349.5pt;visibility:visible;mso-wrap-style:square">
            <v:imagedata r:id="rId20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Time profiles of Raltegravir for Raltegravir 100 mg filmcoated tablet md for last application range. Data source: Observed_Raltegravir 100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24" type="#_x0000_t75" style="width:470.25pt;height:349.5pt;visibility:visible;mso-wrap-style:square">
            <v:imagedata r:id="rId20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25" type="#_x0000_t75" style="width:470.25pt;height:349.5pt;visibility:visible;mso-wrap-style:square">
            <v:imagedata r:id="rId20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Logarithmic residuals vs time of Raltegravir for Raltegravir 100 mg filmcoated tablet md. Data source: Observed_Raltegravir 100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26" type="#_x0000_t75" style="width:470.25pt;height:349.5pt;visibility:visible;mso-wrap-style:square">
            <v:imagedata r:id="rId20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27" type="#_x0000_t75" style="width:470.25pt;height:349.5pt;visibility:visible;mso-wrap-style:square">
            <v:imagedata r:id="rId20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Distribution of residuals for Raltegravir 100 mg filmcoated tablet md</w:t>
      </w:r>
    </w:p>
    <w:p w:rsidR="00F97E95" w:rsidRDefault="00F97E95" w:rsidP="00373364">
      <w:r>
        <w:rPr>
          <w:noProof/>
          <w:lang w:eastAsia="en-US"/>
        </w:rPr>
        <w:pict>
          <v:shape id="_x0000_i1228" type="#_x0000_t75" style="width:470.25pt;height:349.5pt;visibility:visible;mso-wrap-style:square">
            <v:imagedata r:id="rId20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Residuals for Raltegravir 100 mg filmcoated tablet md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29" type="#_x0000_t75" style="width:470.25pt;height:349.5pt;visibility:visible;mso-wrap-style:square">
            <v:imagedata r:id="rId21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200 mg filmcoated tablet md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F97E95">
      <w:pPr>
        <w:pStyle w:val="Heading4"/>
        <w:numPr>
          <w:ilvl w:val="3"/>
          <w:numId w:val="26"/>
        </w:numPr>
      </w:pPr>
      <w:r>
        <w:t>For total simulation time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Time profiles of Raltegravir for Raltegravir 200 mg filmcoated tablet md for total simulation time range. Data source: Observed_Raltegravir 200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30" type="#_x0000_t75" style="width:470.25pt;height:349.5pt;visibility:visible;mso-wrap-style:square">
            <v:imagedata r:id="rId21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79</w:t>
        </w:r>
      </w:fldSimple>
      <w:r>
        <w:t>: Time profiles of Raltegravir for Raltegravir 200 mg filmcoated tablet md for total simulation time range. Data source: Observed_Raltegravir 200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31" type="#_x0000_t75" style="width:470.25pt;height:349.5pt;visibility:visible;mso-wrap-style:square">
            <v:imagedata r:id="rId21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32" type="#_x0000_t75" style="width:470.25pt;height:349.5pt;visibility:visible;mso-wrap-style:square">
            <v:imagedata r:id="rId21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Logarithmic residuals vs time of Raltegravir for Raltegravir 200 mg filmcoated tablet md. Data source: Observed_Raltegravir 200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33" type="#_x0000_t75" style="width:470.25pt;height:349.5pt;visibility:visible;mso-wrap-style:square">
            <v:imagedata r:id="rId21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34" type="#_x0000_t75" style="width:470.25pt;height:349.5pt;visibility:visible;mso-wrap-style:square">
            <v:imagedata r:id="rId21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Time profiles of Raltegravir for Raltegravir 200 mg filmcoated tablet md for first application range. Data source: Observed_Raltegravir 200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35" type="#_x0000_t75" style="width:470.25pt;height:349.5pt;visibility:visible;mso-wrap-style:square">
            <v:imagedata r:id="rId21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Time profiles of Raltegravir for Raltegravir 200 mg filmcoated tablet md for first application range. Data source: Observed_Raltegravir 200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36" type="#_x0000_t75" style="width:470.25pt;height:349.5pt;visibility:visible;mso-wrap-style:square">
            <v:imagedata r:id="rId21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Time profiles of Raltegravir for Raltegravir 200 mg filmcoated tablet md for last application range. Data source: Observed_Raltegravir 200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37" type="#_x0000_t75" style="width:470.25pt;height:349.5pt;visibility:visible;mso-wrap-style:square">
            <v:imagedata r:id="rId21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Time profiles of Raltegravir for Raltegravir 200 mg filmcoated tablet md for last application range. Data source: Observed_Raltegravir 200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38" type="#_x0000_t75" style="width:470.25pt;height:349.5pt;visibility:visible;mso-wrap-style:square">
            <v:imagedata r:id="rId21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39" type="#_x0000_t75" style="width:470.25pt;height:349.5pt;visibility:visible;mso-wrap-style:square">
            <v:imagedata r:id="rId22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Logarithmic residuals vs time of Raltegravir for Raltegravir 200 mg filmcoated tablet md. Data source: Observed_Raltegravir 200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40" type="#_x0000_t75" style="width:470.25pt;height:349.5pt;visibility:visible;mso-wrap-style:square">
            <v:imagedata r:id="rId22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41" type="#_x0000_t75" style="width:470.25pt;height:349.5pt;visibility:visible;mso-wrap-style:square">
            <v:imagedata r:id="rId22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>: Distribution of residuals for Raltegravir 200 mg filmcoated tablet md</w:t>
      </w:r>
    </w:p>
    <w:p w:rsidR="00F97E95" w:rsidRDefault="00F97E95" w:rsidP="00373364">
      <w:r>
        <w:rPr>
          <w:noProof/>
          <w:lang w:eastAsia="en-US"/>
        </w:rPr>
        <w:pict>
          <v:shape id="_x0000_i1242" type="#_x0000_t75" style="width:470.25pt;height:349.5pt;visibility:visible;mso-wrap-style:square">
            <v:imagedata r:id="rId22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Residuals for Raltegravir 200 mg filmcoated tablet md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43" type="#_x0000_t75" style="width:470.25pt;height:349.5pt;visibility:visible;mso-wrap-style:square">
            <v:imagedata r:id="rId22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Filmcoated_tablet_400mg_sd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Time profiles of Raltegravir for Filmcoated_tablet_400mg_sd. Data source: Observed_Raltegravir 400mg filmcoated tablet.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44" type="#_x0000_t75" style="width:470.25pt;height:349.5pt;visibility:visible;mso-wrap-style:square">
            <v:imagedata r:id="rId22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Time profiles of Raltegravir for Filmcoated_tablet_400mg_sd. Data source: Observed_Raltegravir 400mg filmcoated tablet.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45" type="#_x0000_t75" style="width:470.25pt;height:349.5pt;visibility:visible;mso-wrap-style:square">
            <v:imagedata r:id="rId22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Predicted vs observed of Raltegravir for Filmcoated_tablet_400mg_sd. Data source: Observed_Raltegravir 400mg filmcoated tablet.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46" type="#_x0000_t75" style="width:470.25pt;height:349.5pt;visibility:visible;mso-wrap-style:square">
            <v:imagedata r:id="rId22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Logarithmic residuals vs time of Raltegravir for Filmcoated_tablet_400mg_sd. Data source: Observed_Raltegravir 400mg filmcoated tablet.</w:t>
      </w:r>
    </w:p>
    <w:p w:rsidR="00F97E95" w:rsidRDefault="00F97E95" w:rsidP="00373364">
      <w:r>
        <w:rPr>
          <w:noProof/>
          <w:lang w:eastAsia="en-US"/>
        </w:rPr>
        <w:pict>
          <v:shape id="_x0000_i1247" type="#_x0000_t75" style="width:470.25pt;height:349.5pt;visibility:visible;mso-wrap-style:square">
            <v:imagedata r:id="rId22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Logarithmic residuals vs predicted values of Raltegravir for Filmcoated_tablet_400mg_sd. Data source: Observed_Raltegravir 400mg filmcoated tablet.</w:t>
      </w:r>
    </w:p>
    <w:p w:rsidR="00F97E95" w:rsidRDefault="00F97E95" w:rsidP="00373364">
      <w:r>
        <w:rPr>
          <w:noProof/>
          <w:lang w:eastAsia="en-US"/>
        </w:rPr>
        <w:pict>
          <v:shape id="_x0000_i1248" type="#_x0000_t75" style="width:470.25pt;height:349.5pt;visibility:visible;mso-wrap-style:square">
            <v:imagedata r:id="rId22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Distribution of residuals for Filmcoated_tablet_400mg_sd</w:t>
      </w:r>
    </w:p>
    <w:p w:rsidR="00F97E95" w:rsidRDefault="00F97E95" w:rsidP="00373364">
      <w:r>
        <w:rPr>
          <w:noProof/>
          <w:lang w:eastAsia="en-US"/>
        </w:rPr>
        <w:pict>
          <v:shape id="_x0000_i1249" type="#_x0000_t75" style="width:470.25pt;height:349.5pt;visibility:visible;mso-wrap-style:square">
            <v:imagedata r:id="rId23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Residuals for Filmcoated_tablet_400mg_sd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50" type="#_x0000_t75" style="width:470.25pt;height:349.5pt;visibility:visible;mso-wrap-style:square">
            <v:imagedata r:id="rId23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400 mg filmcoated tablet md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F97E95">
      <w:pPr>
        <w:pStyle w:val="Heading4"/>
        <w:numPr>
          <w:ilvl w:val="3"/>
          <w:numId w:val="26"/>
        </w:numPr>
      </w:pPr>
      <w:r>
        <w:t>For total simulation time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Time profiles of Raltegravir for Raltegravir 400 mg filmcoated tablet md for total simulation time range. Data source: Observed_Raltegravir 400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51" type="#_x0000_t75" style="width:470.25pt;height:349.5pt;visibility:visible;mso-wrap-style:square">
            <v:imagedata r:id="rId23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Time profiles of Raltegravir for Raltegravir 400 mg filmcoated tablet md for total simulation time range. Data source: Observed_Raltegravir 400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52" type="#_x0000_t75" style="width:470.25pt;height:349.5pt;visibility:visible;mso-wrap-style:square">
            <v:imagedata r:id="rId23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53" type="#_x0000_t75" style="width:470.25pt;height:349.5pt;visibility:visible;mso-wrap-style:square">
            <v:imagedata r:id="rId23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Logarithmic residuals vs time of Raltegravir for Raltegravir 400 mg filmcoated tablet md. Data source: Observed_Raltegravir 400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54" type="#_x0000_t75" style="width:470.25pt;height:349.5pt;visibility:visible;mso-wrap-style:square">
            <v:imagedata r:id="rId23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55" type="#_x0000_t75" style="width:470.25pt;height:349.5pt;visibility:visible;mso-wrap-style:square">
            <v:imagedata r:id="rId23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Time profiles of Raltegravir for Raltegravir 400 mg filmcoated tablet md for first application range. Data source: Observed_Raltegravir 400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56" type="#_x0000_t75" style="width:470.25pt;height:349.5pt;visibility:visible;mso-wrap-style:square">
            <v:imagedata r:id="rId23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Time profiles of Raltegravir for Raltegravir 400 mg filmcoated tablet md for first application range. Data source: Observed_Raltegravir 400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57" type="#_x0000_t75" style="width:470.25pt;height:349.5pt;visibility:visible;mso-wrap-style:square">
            <v:imagedata r:id="rId23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Time profiles of Raltegravir for Raltegravir 400 mg filmcoated tablet md for last application range. Data source: Observed_Raltegravir 400 mg filmcoated tablet md.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_x0000_i1258" type="#_x0000_t75" style="width:470.25pt;height:349.5pt;visibility:visible;mso-wrap-style:square">
            <v:imagedata r:id="rId23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Time profiles of Raltegravir for Raltegravir 400 mg filmcoated tablet md for last application range. Data source: Observed_Raltegravir 400 mg filmcoated tablet md.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59" type="#_x0000_t75" style="width:470.25pt;height:349.5pt;visibility:visible;mso-wrap-style:square">
            <v:imagedata r:id="rId24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_x0000_i1260" type="#_x0000_t75" style="width:470.25pt;height:349.5pt;visibility:visible;mso-wrap-style:square">
            <v:imagedata r:id="rId24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Logarithmic residuals vs time of Raltegravir for Raltegravir 400 mg filmcoated tablet md. Data source: Observed_Raltegravir 400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61" type="#_x0000_t75" style="width:470.25pt;height:349.5pt;visibility:visible;mso-wrap-style:square">
            <v:imagedata r:id="rId24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F97E95" w:rsidRDefault="00F97E95" w:rsidP="00373364">
      <w:r>
        <w:rPr>
          <w:noProof/>
          <w:lang w:eastAsia="en-US"/>
        </w:rPr>
        <w:pict>
          <v:shape id="_x0000_i1262" type="#_x0000_t75" style="width:470.25pt;height:349.5pt;visibility:visible;mso-wrap-style:square">
            <v:imagedata r:id="rId24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Distribution of residuals for Raltegravir 400 mg filmcoated tablet md</w:t>
      </w:r>
    </w:p>
    <w:p w:rsidR="00F97E95" w:rsidRDefault="00F97E95" w:rsidP="00373364">
      <w:r>
        <w:rPr>
          <w:noProof/>
          <w:lang w:eastAsia="en-US"/>
        </w:rPr>
        <w:pict>
          <v:shape id="_x0000_i1263" type="#_x0000_t75" style="width:470.25pt;height:349.5pt;visibility:visible;mso-wrap-style:square">
            <v:imagedata r:id="rId24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Residuals for Raltegravir 400 mg filmcoated tablet md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_x0000_i1264" type="#_x0000_t75" style="width:470.25pt;height:349.5pt;visibility:visible;mso-wrap-style:square">
            <v:imagedata r:id="rId24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400mg chewable fasted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Time profiles of Raltegravir for Raltegravir 400mg chewable fasted. Data source: Observed_Raltegravir 400mg chewable fasted.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Picture 113" o:spid="_x0000_i1265" type="#_x0000_t75" style="width:470.25pt;height:349.5pt;visibility:visible;mso-wrap-style:square">
            <v:imagedata r:id="rId24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114</w:t>
        </w:r>
      </w:fldSimple>
      <w:r>
        <w:t>: Time profiles of Raltegravir for Raltegravir 400mg chewable fasted. Data source: Observed_Raltegravir 400mg chewable fasted.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14" o:spid="_x0000_i1266" type="#_x0000_t75" style="width:470.25pt;height:349.5pt;visibility:visible;mso-wrap-style:square">
            <v:imagedata r:id="rId24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115</w:t>
        </w:r>
      </w:fldSimple>
      <w:r>
        <w:t>: Predicted vs observed of Raltegravir for Raltegravir 400mg chewable fasted. Data source: Observed_Raltegravir 400mg chewable fasted.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15" o:spid="_x0000_i1267" type="#_x0000_t75" style="width:470.25pt;height:349.5pt;visibility:visible;mso-wrap-style:square">
            <v:imagedata r:id="rId24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116</w:t>
        </w:r>
      </w:fldSimple>
      <w:r>
        <w:t>: Logarithmic residuals vs time of Raltegravir for Raltegravir 400mg chewable fasted. Data source: Observed_Raltegravir 400mg chewable fasted.</w:t>
      </w:r>
    </w:p>
    <w:p w:rsidR="00F97E95" w:rsidRDefault="00F97E95" w:rsidP="00373364">
      <w:r>
        <w:rPr>
          <w:noProof/>
          <w:lang w:eastAsia="en-US"/>
        </w:rPr>
        <w:pict>
          <v:shape id="Picture 116" o:spid="_x0000_i1268" type="#_x0000_t75" style="width:470.25pt;height:349.5pt;visibility:visible;mso-wrap-style:square">
            <v:imagedata r:id="rId24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117</w:t>
        </w:r>
      </w:fldSimple>
      <w:r>
        <w:t>: Logarithmic residuals vs predicted values of Raltegravir for Raltegravir 400mg chewable fasted. Data source: Observed_Raltegravir 400mg chewable fasted.</w:t>
      </w:r>
    </w:p>
    <w:p w:rsidR="00F97E95" w:rsidRDefault="00F97E95" w:rsidP="00373364">
      <w:r>
        <w:rPr>
          <w:noProof/>
          <w:lang w:eastAsia="en-US"/>
        </w:rPr>
        <w:pict>
          <v:shape id="Picture 117" o:spid="_x0000_i1269" type="#_x0000_t75" style="width:470.25pt;height:349.5pt;visibility:visible;mso-wrap-style:square">
            <v:imagedata r:id="rId25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Distribution of residuals for Raltegravir 400mg chewable fasted</w:t>
      </w:r>
    </w:p>
    <w:p w:rsidR="00F97E95" w:rsidRDefault="00F97E95" w:rsidP="00373364">
      <w:r>
        <w:rPr>
          <w:noProof/>
          <w:lang w:eastAsia="en-US"/>
        </w:rPr>
        <w:pict>
          <v:shape id="Picture 118" o:spid="_x0000_i1270" type="#_x0000_t75" style="width:470.25pt;height:349.5pt;visibility:visible;mso-wrap-style:square">
            <v:imagedata r:id="rId25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119</w:t>
        </w:r>
      </w:fldSimple>
      <w:r>
        <w:t>: Residuals for Raltegravir 400mg chewable fasted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Picture 119" o:spid="_x0000_i1271" type="#_x0000_t75" style="width:470.25pt;height:349.5pt;visibility:visible;mso-wrap-style:square">
            <v:imagedata r:id="rId25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400mg chewable fed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120</w:t>
        </w:r>
      </w:fldSimple>
      <w:r>
        <w:t>: Time profiles of Raltegravir for Raltegravir 400mg chewable fed. Data source: Observed_Raltegravir 400mg chewable fed.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Picture 120" o:spid="_x0000_i1272" type="#_x0000_t75" style="width:470.25pt;height:349.5pt;visibility:visible;mso-wrap-style:square">
            <v:imagedata r:id="rId25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121</w:t>
        </w:r>
      </w:fldSimple>
      <w:r>
        <w:t>: Time profiles of Raltegravir for Raltegravir 400mg chewable fed. Data source: Observed_Raltegravir 400mg chewable fed.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21" o:spid="_x0000_i1273" type="#_x0000_t75" style="width:470.25pt;height:349.5pt;visibility:visible;mso-wrap-style:square">
            <v:imagedata r:id="rId25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122</w:t>
        </w:r>
      </w:fldSimple>
      <w:r>
        <w:t>: Predicted vs observed of Raltegravir for Raltegravir 400mg chewable fed. Data source: Observed_Raltegravir 400mg chewable fed.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22" o:spid="_x0000_i1274" type="#_x0000_t75" style="width:470.25pt;height:349.5pt;visibility:visible;mso-wrap-style:square">
            <v:imagedata r:id="rId25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Logarithmic residuals vs time of Raltegravir for Raltegravir 400mg chewable fed. Data source: Observed_Raltegravir 400mg chewable fed.</w:t>
      </w:r>
    </w:p>
    <w:p w:rsidR="00F97E95" w:rsidRDefault="00F97E95" w:rsidP="00373364">
      <w:r>
        <w:rPr>
          <w:noProof/>
          <w:lang w:eastAsia="en-US"/>
        </w:rPr>
        <w:pict>
          <v:shape id="Picture 123" o:spid="_x0000_i1275" type="#_x0000_t75" style="width:470.25pt;height:349.5pt;visibility:visible;mso-wrap-style:square">
            <v:imagedata r:id="rId25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124</w:t>
        </w:r>
      </w:fldSimple>
      <w:r>
        <w:t>: Logarithmic residuals vs predicted values of Raltegravir for Raltegravir 400mg chewable fed. Data source: Observed_Raltegravir 400mg chewable fed.</w:t>
      </w:r>
    </w:p>
    <w:p w:rsidR="00F97E95" w:rsidRDefault="00F97E95" w:rsidP="00373364">
      <w:r>
        <w:rPr>
          <w:noProof/>
          <w:lang w:eastAsia="en-US"/>
        </w:rPr>
        <w:pict>
          <v:shape id="Picture 124" o:spid="_x0000_i1276" type="#_x0000_t75" style="width:470.25pt;height:349.5pt;visibility:visible;mso-wrap-style:square">
            <v:imagedata r:id="rId257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125</w:t>
        </w:r>
      </w:fldSimple>
      <w:r>
        <w:t>: Distribution of residuals for Raltegravir 400mg chewable fed</w:t>
      </w:r>
    </w:p>
    <w:p w:rsidR="00F97E95" w:rsidRDefault="00F97E95" w:rsidP="00373364">
      <w:r>
        <w:rPr>
          <w:noProof/>
          <w:lang w:eastAsia="en-US"/>
        </w:rPr>
        <w:pict>
          <v:shape id="Picture 125" o:spid="_x0000_i1277" type="#_x0000_t75" style="width:470.25pt;height:349.5pt;visibility:visible;mso-wrap-style:square">
            <v:imagedata r:id="rId258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126</w:t>
        </w:r>
      </w:fldSimple>
      <w:r>
        <w:t>: Residuals for Raltegravir 400mg chewable fed as quantile-quantile plot.</w:t>
      </w:r>
    </w:p>
    <w:p w:rsidR="00F97E95" w:rsidRDefault="00F97E95" w:rsidP="00373364">
      <w:r>
        <w:rPr>
          <w:noProof/>
          <w:lang w:eastAsia="en-US"/>
        </w:rPr>
        <w:pict>
          <v:shape id="Picture 126" o:spid="_x0000_i1278" type="#_x0000_t75" style="width:470.25pt;height:349.5pt;visibility:visible;mso-wrap-style:square">
            <v:imagedata r:id="rId259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2"/>
        <w:numPr>
          <w:ilvl w:val="1"/>
          <w:numId w:val="26"/>
        </w:numPr>
      </w:pPr>
      <w:r>
        <w:lastRenderedPageBreak/>
        <w:t>Time profiles for Raltegravir 400mg (granules in suspension)</w:t>
      </w:r>
    </w:p>
    <w:p w:rsidR="00F97E95" w:rsidRDefault="00F97E95" w:rsidP="00F97E95">
      <w:pPr>
        <w:pStyle w:val="Heading3"/>
        <w:numPr>
          <w:ilvl w:val="2"/>
          <w:numId w:val="26"/>
        </w:numPr>
      </w:pPr>
      <w:r>
        <w:t>Time profiles of Raltegravir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127</w:t>
        </w:r>
      </w:fldSimple>
      <w:r>
        <w:t>: Time profiles of Raltegravir for Raltegravir 400mg (granules in suspension). Data source: Observed_Raltegravir 400mg (granules in suspension). Time profiles are plotted in a linear scale.</w:t>
      </w:r>
    </w:p>
    <w:p w:rsidR="00F97E95" w:rsidRDefault="00F97E95" w:rsidP="00373364">
      <w:r>
        <w:rPr>
          <w:noProof/>
          <w:lang w:eastAsia="en-US"/>
        </w:rPr>
        <w:pict>
          <v:shape id="Picture 127" o:spid="_x0000_i1279" type="#_x0000_t75" style="width:470.25pt;height:349.5pt;visibility:visible;mso-wrap-style:square">
            <v:imagedata r:id="rId260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Time profiles of Raltegravir for Raltegravir 400mg (granules in suspension). Data source: Observed_Raltegravir 400mg (granules in suspension). Time profiles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28" o:spid="_x0000_i1280" type="#_x0000_t75" style="width:470.25pt;height:349.5pt;visibility:visible;mso-wrap-style:square">
            <v:imagedata r:id="rId261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Predicted vs observed of Raltegravir for Raltegravir 400mg (granules in suspension). Data source: Observed_Raltegravir 400mg (granules in suspension). Prediction and observations are plotted in a logarithmic scale.</w:t>
      </w:r>
    </w:p>
    <w:p w:rsidR="00F97E95" w:rsidRDefault="00F97E95" w:rsidP="00373364">
      <w:r>
        <w:rPr>
          <w:noProof/>
          <w:lang w:eastAsia="en-US"/>
        </w:rPr>
        <w:pict>
          <v:shape id="Picture 129" o:spid="_x0000_i1281" type="#_x0000_t75" style="width:470.25pt;height:349.5pt;visibility:visible;mso-wrap-style:square">
            <v:imagedata r:id="rId262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Logarithmic residuals vs time of Raltegravir for Raltegravir 400mg (granules in suspension). Data source: Observed_Raltegravir 400mg (granules in suspension).</w:t>
      </w:r>
    </w:p>
    <w:p w:rsidR="00F97E95" w:rsidRDefault="00F97E95" w:rsidP="00373364">
      <w:r>
        <w:rPr>
          <w:noProof/>
          <w:lang w:eastAsia="en-US"/>
        </w:rPr>
        <w:pict>
          <v:shape id="Picture 130" o:spid="_x0000_i1282" type="#_x0000_t75" style="width:470.25pt;height:349.5pt;visibility:visible;mso-wrap-style:square">
            <v:imagedata r:id="rId263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131</w:t>
        </w:r>
      </w:fldSimple>
      <w:r>
        <w:t>: Logarithmic residuals vs predicted values of Raltegravir for Raltegravir 400mg (granules in suspension). Data source: Observed_Raltegravir 400mg (granules in suspension).</w:t>
      </w:r>
    </w:p>
    <w:p w:rsidR="00F97E95" w:rsidRDefault="00F97E95" w:rsidP="00373364">
      <w:r>
        <w:rPr>
          <w:noProof/>
          <w:lang w:eastAsia="en-US"/>
        </w:rPr>
        <w:pict>
          <v:shape id="Picture 131" o:spid="_x0000_i1283" type="#_x0000_t75" style="width:470.25pt;height:349.5pt;visibility:visible;mso-wrap-style:square">
            <v:imagedata r:id="rId264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F97E95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F97E95" w:rsidRDefault="00F97E95" w:rsidP="00373364">
      <w:pPr>
        <w:pStyle w:val="BodyText"/>
      </w:pPr>
    </w:p>
    <w:p w:rsidR="00F97E95" w:rsidRDefault="00F97E95" w:rsidP="0037336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132</w:t>
        </w:r>
      </w:fldSimple>
      <w:r>
        <w:t>: Distribution of residuals for Raltegravir 400mg (granules in suspension)</w:t>
      </w:r>
    </w:p>
    <w:p w:rsidR="00F97E95" w:rsidRDefault="00F97E95" w:rsidP="00373364">
      <w:r>
        <w:rPr>
          <w:noProof/>
          <w:lang w:eastAsia="en-US"/>
        </w:rPr>
        <w:pict>
          <v:shape id="Picture 132" o:spid="_x0000_i1284" type="#_x0000_t75" style="width:470.25pt;height:349.5pt;visibility:visible;mso-wrap-style:square">
            <v:imagedata r:id="rId265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F97E95" w:rsidRDefault="00F97E95" w:rsidP="00373364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133</w:t>
        </w:r>
      </w:fldSimple>
      <w:r>
        <w:t>: Residuals for Raltegravir 400mg (granules in suspension) as quantile-quantile plot.</w:t>
      </w:r>
    </w:p>
    <w:p w:rsidR="00F97E95" w:rsidRDefault="00F97E95" w:rsidP="00373364">
      <w:r>
        <w:rPr>
          <w:noProof/>
          <w:lang w:eastAsia="en-US"/>
        </w:rPr>
        <w:pict>
          <v:shape id="Picture 133" o:spid="_x0000_i1285" type="#_x0000_t75" style="width:470.25pt;height:349.5pt;visibility:visible;mso-wrap-style:square">
            <v:imagedata r:id="rId266" o:title=""/>
          </v:shape>
        </w:pict>
      </w:r>
    </w:p>
    <w:p w:rsidR="00F97E95" w:rsidRDefault="00F97E95" w:rsidP="00373364">
      <w:pPr>
        <w:sectPr w:rsidR="00F97E95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F97E95">
      <w:pPr>
        <w:pStyle w:val="Heading1"/>
      </w:pPr>
    </w:p>
    <w:sectPr w:rsidR="007A6CE9" w:rsidSect="00F97E95">
      <w:type w:val="continuous"/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97E95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D75F2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97E95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F97E95"/>
    <w:pPr>
      <w:spacing w:after="120"/>
    </w:pPr>
  </w:style>
  <w:style w:type="character" w:customStyle="1" w:styleId="BodyTextChar">
    <w:name w:val="Body Text Char"/>
    <w:link w:val="BodyText"/>
    <w:rsid w:val="00F97E95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63" Type="http://schemas.openxmlformats.org/officeDocument/2006/relationships/image" Target="media/image58.emf"/><Relationship Id="rId159" Type="http://schemas.openxmlformats.org/officeDocument/2006/relationships/image" Target="media/image154.emf"/><Relationship Id="rId170" Type="http://schemas.openxmlformats.org/officeDocument/2006/relationships/image" Target="media/image165.emf"/><Relationship Id="rId226" Type="http://schemas.openxmlformats.org/officeDocument/2006/relationships/image" Target="media/image221.emf"/><Relationship Id="rId107" Type="http://schemas.openxmlformats.org/officeDocument/2006/relationships/image" Target="media/image102.emf"/><Relationship Id="rId268" Type="http://schemas.openxmlformats.org/officeDocument/2006/relationships/theme" Target="theme/theme1.xml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53" Type="http://schemas.openxmlformats.org/officeDocument/2006/relationships/image" Target="media/image48.emf"/><Relationship Id="rId74" Type="http://schemas.openxmlformats.org/officeDocument/2006/relationships/image" Target="media/image69.emf"/><Relationship Id="rId128" Type="http://schemas.openxmlformats.org/officeDocument/2006/relationships/image" Target="media/image123.emf"/><Relationship Id="rId149" Type="http://schemas.openxmlformats.org/officeDocument/2006/relationships/image" Target="media/image144.emf"/><Relationship Id="rId5" Type="http://schemas.openxmlformats.org/officeDocument/2006/relationships/webSettings" Target="webSettings.xml"/><Relationship Id="rId95" Type="http://schemas.openxmlformats.org/officeDocument/2006/relationships/image" Target="media/image90.emf"/><Relationship Id="rId160" Type="http://schemas.openxmlformats.org/officeDocument/2006/relationships/image" Target="media/image155.emf"/><Relationship Id="rId181" Type="http://schemas.openxmlformats.org/officeDocument/2006/relationships/image" Target="media/image176.emf"/><Relationship Id="rId216" Type="http://schemas.openxmlformats.org/officeDocument/2006/relationships/image" Target="media/image211.emf"/><Relationship Id="rId237" Type="http://schemas.openxmlformats.org/officeDocument/2006/relationships/image" Target="media/image232.emf"/><Relationship Id="rId258" Type="http://schemas.openxmlformats.org/officeDocument/2006/relationships/image" Target="media/image253.emf"/><Relationship Id="rId22" Type="http://schemas.openxmlformats.org/officeDocument/2006/relationships/image" Target="media/image17.emf"/><Relationship Id="rId43" Type="http://schemas.openxmlformats.org/officeDocument/2006/relationships/image" Target="media/image38.emf"/><Relationship Id="rId64" Type="http://schemas.openxmlformats.org/officeDocument/2006/relationships/image" Target="media/image59.emf"/><Relationship Id="rId118" Type="http://schemas.openxmlformats.org/officeDocument/2006/relationships/image" Target="media/image113.emf"/><Relationship Id="rId139" Type="http://schemas.openxmlformats.org/officeDocument/2006/relationships/image" Target="media/image134.emf"/><Relationship Id="rId85" Type="http://schemas.openxmlformats.org/officeDocument/2006/relationships/image" Target="media/image80.emf"/><Relationship Id="rId150" Type="http://schemas.openxmlformats.org/officeDocument/2006/relationships/image" Target="media/image145.emf"/><Relationship Id="rId171" Type="http://schemas.openxmlformats.org/officeDocument/2006/relationships/image" Target="media/image166.emf"/><Relationship Id="rId192" Type="http://schemas.openxmlformats.org/officeDocument/2006/relationships/image" Target="media/image187.emf"/><Relationship Id="rId206" Type="http://schemas.openxmlformats.org/officeDocument/2006/relationships/image" Target="media/image201.emf"/><Relationship Id="rId227" Type="http://schemas.openxmlformats.org/officeDocument/2006/relationships/image" Target="media/image222.emf"/><Relationship Id="rId248" Type="http://schemas.openxmlformats.org/officeDocument/2006/relationships/image" Target="media/image243.emf"/><Relationship Id="rId12" Type="http://schemas.openxmlformats.org/officeDocument/2006/relationships/image" Target="media/image7.emf"/><Relationship Id="rId33" Type="http://schemas.openxmlformats.org/officeDocument/2006/relationships/image" Target="media/image28.emf"/><Relationship Id="rId108" Type="http://schemas.openxmlformats.org/officeDocument/2006/relationships/image" Target="media/image103.emf"/><Relationship Id="rId129" Type="http://schemas.openxmlformats.org/officeDocument/2006/relationships/image" Target="media/image124.emf"/><Relationship Id="rId54" Type="http://schemas.openxmlformats.org/officeDocument/2006/relationships/image" Target="media/image49.emf"/><Relationship Id="rId75" Type="http://schemas.openxmlformats.org/officeDocument/2006/relationships/image" Target="media/image70.emf"/><Relationship Id="rId96" Type="http://schemas.openxmlformats.org/officeDocument/2006/relationships/image" Target="media/image91.emf"/><Relationship Id="rId140" Type="http://schemas.openxmlformats.org/officeDocument/2006/relationships/image" Target="media/image135.emf"/><Relationship Id="rId161" Type="http://schemas.openxmlformats.org/officeDocument/2006/relationships/image" Target="media/image156.emf"/><Relationship Id="rId182" Type="http://schemas.openxmlformats.org/officeDocument/2006/relationships/image" Target="media/image177.emf"/><Relationship Id="rId217" Type="http://schemas.openxmlformats.org/officeDocument/2006/relationships/image" Target="media/image212.emf"/><Relationship Id="rId6" Type="http://schemas.openxmlformats.org/officeDocument/2006/relationships/image" Target="media/image1.emf"/><Relationship Id="rId238" Type="http://schemas.openxmlformats.org/officeDocument/2006/relationships/image" Target="media/image233.emf"/><Relationship Id="rId259" Type="http://schemas.openxmlformats.org/officeDocument/2006/relationships/image" Target="media/image254.emf"/><Relationship Id="rId23" Type="http://schemas.openxmlformats.org/officeDocument/2006/relationships/image" Target="media/image18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5" Type="http://schemas.openxmlformats.org/officeDocument/2006/relationships/image" Target="media/image60.emf"/><Relationship Id="rId86" Type="http://schemas.openxmlformats.org/officeDocument/2006/relationships/image" Target="media/image81.emf"/><Relationship Id="rId130" Type="http://schemas.openxmlformats.org/officeDocument/2006/relationships/image" Target="media/image125.emf"/><Relationship Id="rId151" Type="http://schemas.openxmlformats.org/officeDocument/2006/relationships/image" Target="media/image146.emf"/><Relationship Id="rId172" Type="http://schemas.openxmlformats.org/officeDocument/2006/relationships/image" Target="media/image167.emf"/><Relationship Id="rId193" Type="http://schemas.openxmlformats.org/officeDocument/2006/relationships/image" Target="media/image188.emf"/><Relationship Id="rId207" Type="http://schemas.openxmlformats.org/officeDocument/2006/relationships/image" Target="media/image202.emf"/><Relationship Id="rId228" Type="http://schemas.openxmlformats.org/officeDocument/2006/relationships/image" Target="media/image223.emf"/><Relationship Id="rId249" Type="http://schemas.openxmlformats.org/officeDocument/2006/relationships/image" Target="media/image244.emf"/><Relationship Id="rId13" Type="http://schemas.openxmlformats.org/officeDocument/2006/relationships/image" Target="media/image8.emf"/><Relationship Id="rId109" Type="http://schemas.openxmlformats.org/officeDocument/2006/relationships/image" Target="media/image104.emf"/><Relationship Id="rId260" Type="http://schemas.openxmlformats.org/officeDocument/2006/relationships/image" Target="media/image255.emf"/><Relationship Id="rId34" Type="http://schemas.openxmlformats.org/officeDocument/2006/relationships/image" Target="media/image29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20" Type="http://schemas.openxmlformats.org/officeDocument/2006/relationships/image" Target="media/image115.emf"/><Relationship Id="rId141" Type="http://schemas.openxmlformats.org/officeDocument/2006/relationships/image" Target="media/image136.emf"/><Relationship Id="rId7" Type="http://schemas.openxmlformats.org/officeDocument/2006/relationships/image" Target="media/image2.emf"/><Relationship Id="rId162" Type="http://schemas.openxmlformats.org/officeDocument/2006/relationships/image" Target="media/image157.emf"/><Relationship Id="rId183" Type="http://schemas.openxmlformats.org/officeDocument/2006/relationships/image" Target="media/image178.emf"/><Relationship Id="rId218" Type="http://schemas.openxmlformats.org/officeDocument/2006/relationships/image" Target="media/image213.emf"/><Relationship Id="rId239" Type="http://schemas.openxmlformats.org/officeDocument/2006/relationships/image" Target="media/image234.emf"/><Relationship Id="rId250" Type="http://schemas.openxmlformats.org/officeDocument/2006/relationships/image" Target="media/image245.emf"/><Relationship Id="rId24" Type="http://schemas.openxmlformats.org/officeDocument/2006/relationships/image" Target="media/image19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31" Type="http://schemas.openxmlformats.org/officeDocument/2006/relationships/image" Target="media/image126.emf"/><Relationship Id="rId152" Type="http://schemas.openxmlformats.org/officeDocument/2006/relationships/image" Target="media/image147.emf"/><Relationship Id="rId173" Type="http://schemas.openxmlformats.org/officeDocument/2006/relationships/image" Target="media/image168.emf"/><Relationship Id="rId194" Type="http://schemas.openxmlformats.org/officeDocument/2006/relationships/image" Target="media/image189.emf"/><Relationship Id="rId208" Type="http://schemas.openxmlformats.org/officeDocument/2006/relationships/image" Target="media/image203.emf"/><Relationship Id="rId229" Type="http://schemas.openxmlformats.org/officeDocument/2006/relationships/image" Target="media/image224.emf"/><Relationship Id="rId240" Type="http://schemas.openxmlformats.org/officeDocument/2006/relationships/image" Target="media/image235.emf"/><Relationship Id="rId261" Type="http://schemas.openxmlformats.org/officeDocument/2006/relationships/image" Target="media/image256.emf"/><Relationship Id="rId14" Type="http://schemas.openxmlformats.org/officeDocument/2006/relationships/image" Target="media/image9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8" Type="http://schemas.openxmlformats.org/officeDocument/2006/relationships/image" Target="media/image3.emf"/><Relationship Id="rId98" Type="http://schemas.openxmlformats.org/officeDocument/2006/relationships/image" Target="media/image93.emf"/><Relationship Id="rId121" Type="http://schemas.openxmlformats.org/officeDocument/2006/relationships/image" Target="media/image116.emf"/><Relationship Id="rId142" Type="http://schemas.openxmlformats.org/officeDocument/2006/relationships/image" Target="media/image137.emf"/><Relationship Id="rId163" Type="http://schemas.openxmlformats.org/officeDocument/2006/relationships/image" Target="media/image158.emf"/><Relationship Id="rId184" Type="http://schemas.openxmlformats.org/officeDocument/2006/relationships/image" Target="media/image179.emf"/><Relationship Id="rId219" Type="http://schemas.openxmlformats.org/officeDocument/2006/relationships/image" Target="media/image214.emf"/><Relationship Id="rId230" Type="http://schemas.openxmlformats.org/officeDocument/2006/relationships/image" Target="media/image225.emf"/><Relationship Id="rId251" Type="http://schemas.openxmlformats.org/officeDocument/2006/relationships/image" Target="media/image246.emf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32" Type="http://schemas.openxmlformats.org/officeDocument/2006/relationships/image" Target="media/image127.emf"/><Relationship Id="rId153" Type="http://schemas.openxmlformats.org/officeDocument/2006/relationships/image" Target="media/image148.emf"/><Relationship Id="rId174" Type="http://schemas.openxmlformats.org/officeDocument/2006/relationships/image" Target="media/image169.emf"/><Relationship Id="rId195" Type="http://schemas.openxmlformats.org/officeDocument/2006/relationships/image" Target="media/image190.emf"/><Relationship Id="rId209" Type="http://schemas.openxmlformats.org/officeDocument/2006/relationships/image" Target="media/image204.emf"/><Relationship Id="rId220" Type="http://schemas.openxmlformats.org/officeDocument/2006/relationships/image" Target="media/image215.emf"/><Relationship Id="rId241" Type="http://schemas.openxmlformats.org/officeDocument/2006/relationships/image" Target="media/image23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262" Type="http://schemas.openxmlformats.org/officeDocument/2006/relationships/image" Target="media/image257.emf"/><Relationship Id="rId78" Type="http://schemas.openxmlformats.org/officeDocument/2006/relationships/image" Target="media/image73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image" Target="media/image117.emf"/><Relationship Id="rId143" Type="http://schemas.openxmlformats.org/officeDocument/2006/relationships/image" Target="media/image138.emf"/><Relationship Id="rId164" Type="http://schemas.openxmlformats.org/officeDocument/2006/relationships/image" Target="media/image159.emf"/><Relationship Id="rId185" Type="http://schemas.openxmlformats.org/officeDocument/2006/relationships/image" Target="media/image180.emf"/><Relationship Id="rId9" Type="http://schemas.openxmlformats.org/officeDocument/2006/relationships/image" Target="media/image4.emf"/><Relationship Id="rId210" Type="http://schemas.openxmlformats.org/officeDocument/2006/relationships/image" Target="media/image205.emf"/><Relationship Id="rId26" Type="http://schemas.openxmlformats.org/officeDocument/2006/relationships/image" Target="media/image21.emf"/><Relationship Id="rId231" Type="http://schemas.openxmlformats.org/officeDocument/2006/relationships/image" Target="media/image226.emf"/><Relationship Id="rId252" Type="http://schemas.openxmlformats.org/officeDocument/2006/relationships/image" Target="media/image247.emf"/><Relationship Id="rId47" Type="http://schemas.openxmlformats.org/officeDocument/2006/relationships/image" Target="media/image42.emf"/><Relationship Id="rId68" Type="http://schemas.openxmlformats.org/officeDocument/2006/relationships/image" Target="media/image63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33" Type="http://schemas.openxmlformats.org/officeDocument/2006/relationships/image" Target="media/image128.emf"/><Relationship Id="rId154" Type="http://schemas.openxmlformats.org/officeDocument/2006/relationships/image" Target="media/image149.emf"/><Relationship Id="rId175" Type="http://schemas.openxmlformats.org/officeDocument/2006/relationships/image" Target="media/image170.emf"/><Relationship Id="rId196" Type="http://schemas.openxmlformats.org/officeDocument/2006/relationships/image" Target="media/image191.emf"/><Relationship Id="rId200" Type="http://schemas.openxmlformats.org/officeDocument/2006/relationships/image" Target="media/image195.emf"/><Relationship Id="rId16" Type="http://schemas.openxmlformats.org/officeDocument/2006/relationships/image" Target="media/image11.emf"/><Relationship Id="rId221" Type="http://schemas.openxmlformats.org/officeDocument/2006/relationships/image" Target="media/image216.emf"/><Relationship Id="rId242" Type="http://schemas.openxmlformats.org/officeDocument/2006/relationships/image" Target="media/image237.emf"/><Relationship Id="rId263" Type="http://schemas.openxmlformats.org/officeDocument/2006/relationships/image" Target="media/image258.emf"/><Relationship Id="rId37" Type="http://schemas.openxmlformats.org/officeDocument/2006/relationships/image" Target="media/image32.emf"/><Relationship Id="rId58" Type="http://schemas.openxmlformats.org/officeDocument/2006/relationships/image" Target="media/image53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23" Type="http://schemas.openxmlformats.org/officeDocument/2006/relationships/image" Target="media/image118.emf"/><Relationship Id="rId144" Type="http://schemas.openxmlformats.org/officeDocument/2006/relationships/image" Target="media/image139.emf"/><Relationship Id="rId90" Type="http://schemas.openxmlformats.org/officeDocument/2006/relationships/image" Target="media/image85.emf"/><Relationship Id="rId165" Type="http://schemas.openxmlformats.org/officeDocument/2006/relationships/image" Target="media/image160.emf"/><Relationship Id="rId186" Type="http://schemas.openxmlformats.org/officeDocument/2006/relationships/image" Target="media/image181.emf"/><Relationship Id="rId211" Type="http://schemas.openxmlformats.org/officeDocument/2006/relationships/image" Target="media/image206.emf"/><Relationship Id="rId232" Type="http://schemas.openxmlformats.org/officeDocument/2006/relationships/image" Target="media/image227.emf"/><Relationship Id="rId253" Type="http://schemas.openxmlformats.org/officeDocument/2006/relationships/image" Target="media/image248.emf"/><Relationship Id="rId27" Type="http://schemas.openxmlformats.org/officeDocument/2006/relationships/image" Target="media/image22.emf"/><Relationship Id="rId48" Type="http://schemas.openxmlformats.org/officeDocument/2006/relationships/image" Target="media/image43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34" Type="http://schemas.openxmlformats.org/officeDocument/2006/relationships/image" Target="media/image129.emf"/><Relationship Id="rId80" Type="http://schemas.openxmlformats.org/officeDocument/2006/relationships/image" Target="media/image75.emf"/><Relationship Id="rId155" Type="http://schemas.openxmlformats.org/officeDocument/2006/relationships/image" Target="media/image150.emf"/><Relationship Id="rId176" Type="http://schemas.openxmlformats.org/officeDocument/2006/relationships/image" Target="media/image171.emf"/><Relationship Id="rId197" Type="http://schemas.openxmlformats.org/officeDocument/2006/relationships/image" Target="media/image192.emf"/><Relationship Id="rId201" Type="http://schemas.openxmlformats.org/officeDocument/2006/relationships/image" Target="media/image196.emf"/><Relationship Id="rId222" Type="http://schemas.openxmlformats.org/officeDocument/2006/relationships/image" Target="media/image217.emf"/><Relationship Id="rId243" Type="http://schemas.openxmlformats.org/officeDocument/2006/relationships/image" Target="media/image238.emf"/><Relationship Id="rId264" Type="http://schemas.openxmlformats.org/officeDocument/2006/relationships/image" Target="media/image259.emf"/><Relationship Id="rId17" Type="http://schemas.openxmlformats.org/officeDocument/2006/relationships/image" Target="media/image12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24" Type="http://schemas.openxmlformats.org/officeDocument/2006/relationships/image" Target="media/image119.emf"/><Relationship Id="rId70" Type="http://schemas.openxmlformats.org/officeDocument/2006/relationships/image" Target="media/image65.emf"/><Relationship Id="rId91" Type="http://schemas.openxmlformats.org/officeDocument/2006/relationships/image" Target="media/image86.emf"/><Relationship Id="rId145" Type="http://schemas.openxmlformats.org/officeDocument/2006/relationships/image" Target="media/image140.emf"/><Relationship Id="rId166" Type="http://schemas.openxmlformats.org/officeDocument/2006/relationships/image" Target="media/image161.emf"/><Relationship Id="rId187" Type="http://schemas.openxmlformats.org/officeDocument/2006/relationships/image" Target="media/image182.emf"/><Relationship Id="rId1" Type="http://schemas.openxmlformats.org/officeDocument/2006/relationships/customXml" Target="../customXml/item1.xml"/><Relationship Id="rId212" Type="http://schemas.openxmlformats.org/officeDocument/2006/relationships/image" Target="media/image207.emf"/><Relationship Id="rId233" Type="http://schemas.openxmlformats.org/officeDocument/2006/relationships/image" Target="media/image228.emf"/><Relationship Id="rId254" Type="http://schemas.openxmlformats.org/officeDocument/2006/relationships/image" Target="media/image249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60" Type="http://schemas.openxmlformats.org/officeDocument/2006/relationships/image" Target="media/image55.emf"/><Relationship Id="rId81" Type="http://schemas.openxmlformats.org/officeDocument/2006/relationships/image" Target="media/image76.emf"/><Relationship Id="rId135" Type="http://schemas.openxmlformats.org/officeDocument/2006/relationships/image" Target="media/image130.emf"/><Relationship Id="rId156" Type="http://schemas.openxmlformats.org/officeDocument/2006/relationships/image" Target="media/image151.emf"/><Relationship Id="rId177" Type="http://schemas.openxmlformats.org/officeDocument/2006/relationships/image" Target="media/image172.emf"/><Relationship Id="rId198" Type="http://schemas.openxmlformats.org/officeDocument/2006/relationships/image" Target="media/image193.emf"/><Relationship Id="rId202" Type="http://schemas.openxmlformats.org/officeDocument/2006/relationships/image" Target="media/image197.emf"/><Relationship Id="rId223" Type="http://schemas.openxmlformats.org/officeDocument/2006/relationships/image" Target="media/image218.emf"/><Relationship Id="rId244" Type="http://schemas.openxmlformats.org/officeDocument/2006/relationships/image" Target="media/image239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265" Type="http://schemas.openxmlformats.org/officeDocument/2006/relationships/image" Target="media/image260.emf"/><Relationship Id="rId50" Type="http://schemas.openxmlformats.org/officeDocument/2006/relationships/image" Target="media/image45.emf"/><Relationship Id="rId104" Type="http://schemas.openxmlformats.org/officeDocument/2006/relationships/image" Target="media/image99.emf"/><Relationship Id="rId125" Type="http://schemas.openxmlformats.org/officeDocument/2006/relationships/image" Target="media/image120.emf"/><Relationship Id="rId146" Type="http://schemas.openxmlformats.org/officeDocument/2006/relationships/image" Target="media/image141.emf"/><Relationship Id="rId167" Type="http://schemas.openxmlformats.org/officeDocument/2006/relationships/image" Target="media/image162.emf"/><Relationship Id="rId188" Type="http://schemas.openxmlformats.org/officeDocument/2006/relationships/image" Target="media/image183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13" Type="http://schemas.openxmlformats.org/officeDocument/2006/relationships/image" Target="media/image208.emf"/><Relationship Id="rId234" Type="http://schemas.openxmlformats.org/officeDocument/2006/relationships/image" Target="media/image229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55" Type="http://schemas.openxmlformats.org/officeDocument/2006/relationships/image" Target="media/image250.emf"/><Relationship Id="rId40" Type="http://schemas.openxmlformats.org/officeDocument/2006/relationships/image" Target="media/image35.emf"/><Relationship Id="rId115" Type="http://schemas.openxmlformats.org/officeDocument/2006/relationships/image" Target="media/image110.emf"/><Relationship Id="rId136" Type="http://schemas.openxmlformats.org/officeDocument/2006/relationships/image" Target="media/image131.emf"/><Relationship Id="rId157" Type="http://schemas.openxmlformats.org/officeDocument/2006/relationships/image" Target="media/image152.emf"/><Relationship Id="rId178" Type="http://schemas.openxmlformats.org/officeDocument/2006/relationships/image" Target="media/image173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9" Type="http://schemas.openxmlformats.org/officeDocument/2006/relationships/image" Target="media/image194.emf"/><Relationship Id="rId203" Type="http://schemas.openxmlformats.org/officeDocument/2006/relationships/image" Target="media/image198.emf"/><Relationship Id="rId19" Type="http://schemas.openxmlformats.org/officeDocument/2006/relationships/image" Target="media/image14.emf"/><Relationship Id="rId224" Type="http://schemas.openxmlformats.org/officeDocument/2006/relationships/image" Target="media/image219.emf"/><Relationship Id="rId245" Type="http://schemas.openxmlformats.org/officeDocument/2006/relationships/image" Target="media/image240.emf"/><Relationship Id="rId266" Type="http://schemas.openxmlformats.org/officeDocument/2006/relationships/image" Target="media/image261.emf"/><Relationship Id="rId30" Type="http://schemas.openxmlformats.org/officeDocument/2006/relationships/image" Target="media/image25.emf"/><Relationship Id="rId105" Type="http://schemas.openxmlformats.org/officeDocument/2006/relationships/image" Target="media/image100.emf"/><Relationship Id="rId126" Type="http://schemas.openxmlformats.org/officeDocument/2006/relationships/image" Target="media/image121.emf"/><Relationship Id="rId147" Type="http://schemas.openxmlformats.org/officeDocument/2006/relationships/image" Target="media/image142.emf"/><Relationship Id="rId168" Type="http://schemas.openxmlformats.org/officeDocument/2006/relationships/image" Target="media/image16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189" Type="http://schemas.openxmlformats.org/officeDocument/2006/relationships/image" Target="media/image184.emf"/><Relationship Id="rId3" Type="http://schemas.openxmlformats.org/officeDocument/2006/relationships/styles" Target="styles.xml"/><Relationship Id="rId214" Type="http://schemas.openxmlformats.org/officeDocument/2006/relationships/image" Target="media/image209.emf"/><Relationship Id="rId235" Type="http://schemas.openxmlformats.org/officeDocument/2006/relationships/image" Target="media/image230.emf"/><Relationship Id="rId256" Type="http://schemas.openxmlformats.org/officeDocument/2006/relationships/image" Target="media/image251.emf"/><Relationship Id="rId116" Type="http://schemas.openxmlformats.org/officeDocument/2006/relationships/image" Target="media/image111.emf"/><Relationship Id="rId137" Type="http://schemas.openxmlformats.org/officeDocument/2006/relationships/image" Target="media/image132.emf"/><Relationship Id="rId158" Type="http://schemas.openxmlformats.org/officeDocument/2006/relationships/image" Target="media/image153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179" Type="http://schemas.openxmlformats.org/officeDocument/2006/relationships/image" Target="media/image174.emf"/><Relationship Id="rId190" Type="http://schemas.openxmlformats.org/officeDocument/2006/relationships/image" Target="media/image185.emf"/><Relationship Id="rId204" Type="http://schemas.openxmlformats.org/officeDocument/2006/relationships/image" Target="media/image199.emf"/><Relationship Id="rId225" Type="http://schemas.openxmlformats.org/officeDocument/2006/relationships/image" Target="media/image220.emf"/><Relationship Id="rId246" Type="http://schemas.openxmlformats.org/officeDocument/2006/relationships/image" Target="media/image241.emf"/><Relationship Id="rId267" Type="http://schemas.openxmlformats.org/officeDocument/2006/relationships/fontTable" Target="fontTable.xml"/><Relationship Id="rId106" Type="http://schemas.openxmlformats.org/officeDocument/2006/relationships/image" Target="media/image101.emf"/><Relationship Id="rId127" Type="http://schemas.openxmlformats.org/officeDocument/2006/relationships/image" Target="media/image12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94" Type="http://schemas.openxmlformats.org/officeDocument/2006/relationships/image" Target="media/image89.emf"/><Relationship Id="rId148" Type="http://schemas.openxmlformats.org/officeDocument/2006/relationships/image" Target="media/image143.emf"/><Relationship Id="rId169" Type="http://schemas.openxmlformats.org/officeDocument/2006/relationships/image" Target="media/image164.emf"/><Relationship Id="rId4" Type="http://schemas.openxmlformats.org/officeDocument/2006/relationships/settings" Target="settings.xml"/><Relationship Id="rId180" Type="http://schemas.openxmlformats.org/officeDocument/2006/relationships/image" Target="media/image175.emf"/><Relationship Id="rId215" Type="http://schemas.openxmlformats.org/officeDocument/2006/relationships/image" Target="media/image210.emf"/><Relationship Id="rId236" Type="http://schemas.openxmlformats.org/officeDocument/2006/relationships/image" Target="media/image231.emf"/><Relationship Id="rId257" Type="http://schemas.openxmlformats.org/officeDocument/2006/relationships/image" Target="media/image252.emf"/><Relationship Id="rId42" Type="http://schemas.openxmlformats.org/officeDocument/2006/relationships/image" Target="media/image37.emf"/><Relationship Id="rId84" Type="http://schemas.openxmlformats.org/officeDocument/2006/relationships/image" Target="media/image79.emf"/><Relationship Id="rId138" Type="http://schemas.openxmlformats.org/officeDocument/2006/relationships/image" Target="media/image133.emf"/><Relationship Id="rId191" Type="http://schemas.openxmlformats.org/officeDocument/2006/relationships/image" Target="media/image186.emf"/><Relationship Id="rId205" Type="http://schemas.openxmlformats.org/officeDocument/2006/relationships/image" Target="media/image200.emf"/><Relationship Id="rId247" Type="http://schemas.openxmlformats.org/officeDocument/2006/relationships/image" Target="media/image24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FF94F4-FCCB-4639-A51F-3BB1142B7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1</TotalTime>
  <Pages>262</Pages>
  <Words>6994</Words>
  <Characters>39870</Characters>
  <Application>Microsoft Office Word</Application>
  <DocSecurity>0</DocSecurity>
  <Lines>332</Lines>
  <Paragraphs>93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46771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2</cp:revision>
  <dcterms:created xsi:type="dcterms:W3CDTF">2020-02-06T09:29:00Z</dcterms:created>
  <dcterms:modified xsi:type="dcterms:W3CDTF">2020-02-06T09:31:00Z</dcterms:modified>
</cp:coreProperties>
</file>